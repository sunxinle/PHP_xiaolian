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655C10" w:rsidRPr="00655C10" w:rsidRDefault="009956FB" w:rsidP="004F454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校脸</w:t>
      </w:r>
    </w:p>
    <w:p w:rsidR="004F454D" w:rsidRDefault="004F454D" w:rsidP="004F454D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需求确认书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proofErr w:type="spellStart"/>
      <w:r w:rsidRPr="009D6844">
        <w:rPr>
          <w:rFonts w:hint="eastAsia"/>
          <w:sz w:val="24"/>
        </w:rPr>
        <w:t>Ver</w:t>
      </w:r>
      <w:proofErr w:type="spellEnd"/>
      <w:r w:rsidR="0046113C">
        <w:rPr>
          <w:rFonts w:hint="eastAsia"/>
          <w:sz w:val="24"/>
        </w:rPr>
        <w:t>:</w:t>
      </w: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5B4462"/>
    <w:p w:rsidR="005B4462" w:rsidRDefault="005B4462" w:rsidP="00703A76">
      <w:pPr>
        <w:ind w:left="5040" w:right="840" w:firstLine="420"/>
      </w:pPr>
      <w:r>
        <w:rPr>
          <w:rFonts w:hint="eastAsia"/>
        </w:rPr>
        <w:t>客户方签字：</w:t>
      </w:r>
    </w:p>
    <w:p w:rsidR="005B4462" w:rsidRPr="005B4462" w:rsidRDefault="005B4462" w:rsidP="005B4462">
      <w:pPr>
        <w:ind w:firstLine="420"/>
        <w:jc w:val="right"/>
      </w:pPr>
    </w:p>
    <w:p w:rsidR="005B4462" w:rsidRDefault="005B4462" w:rsidP="005B446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BC243B" w:rsidRDefault="00254B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C243B">
            <w:instrText xml:space="preserve"> TOC \o "1-3" \h \z \u </w:instrText>
          </w:r>
          <w:r>
            <w:fldChar w:fldCharType="separate"/>
          </w:r>
          <w:hyperlink w:anchor="_Toc301195110" w:history="1">
            <w:r w:rsidR="00BC243B" w:rsidRPr="00F62840">
              <w:rPr>
                <w:rStyle w:val="a8"/>
                <w:noProof/>
              </w:rPr>
              <w:t>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概述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1" w:history="1">
            <w:r w:rsidR="00BC243B" w:rsidRPr="00F62840">
              <w:rPr>
                <w:rStyle w:val="a8"/>
                <w:noProof/>
              </w:rPr>
              <w:t>1.1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编写目的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2" w:history="1">
            <w:r w:rsidR="00BC243B" w:rsidRPr="00F62840">
              <w:rPr>
                <w:rStyle w:val="a8"/>
                <w:noProof/>
              </w:rPr>
              <w:t>1.2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项目背景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3" w:history="1">
            <w:r w:rsidR="00BC243B" w:rsidRPr="00F62840">
              <w:rPr>
                <w:rStyle w:val="a8"/>
                <w:noProof/>
              </w:rPr>
              <w:t>1.3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文档团队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4" w:history="1">
            <w:r w:rsidR="00BC243B" w:rsidRPr="00F62840">
              <w:rPr>
                <w:rStyle w:val="a8"/>
                <w:noProof/>
              </w:rPr>
              <w:t>1.4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项目管理团队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5" w:history="1">
            <w:r w:rsidR="00BC243B" w:rsidRPr="00F62840">
              <w:rPr>
                <w:rStyle w:val="a8"/>
                <w:noProof/>
              </w:rPr>
              <w:t>1.5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项目假设与约束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16" w:history="1">
            <w:r w:rsidR="00BC243B" w:rsidRPr="00F62840">
              <w:rPr>
                <w:rStyle w:val="a8"/>
                <w:noProof/>
              </w:rPr>
              <w:t>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项目前景与范围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7" w:history="1">
            <w:r w:rsidR="00BC243B" w:rsidRPr="00F62840">
              <w:rPr>
                <w:rStyle w:val="a8"/>
                <w:noProof/>
              </w:rPr>
              <w:t>2.1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项目前景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8" w:history="1">
            <w:r w:rsidR="00BC243B" w:rsidRPr="00F62840">
              <w:rPr>
                <w:rStyle w:val="a8"/>
                <w:noProof/>
              </w:rPr>
              <w:t>2.2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项目范围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19" w:history="1">
            <w:r w:rsidR="00BC243B" w:rsidRPr="00F62840">
              <w:rPr>
                <w:rStyle w:val="a8"/>
                <w:noProof/>
              </w:rPr>
              <w:t>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需求概述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0" w:history="1">
            <w:r w:rsidR="00BC243B" w:rsidRPr="00F62840">
              <w:rPr>
                <w:rStyle w:val="a8"/>
                <w:noProof/>
              </w:rPr>
              <w:t>3.1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角色</w:t>
            </w:r>
            <w:r w:rsidR="00BC243B" w:rsidRPr="00F62840">
              <w:rPr>
                <w:rStyle w:val="a8"/>
                <w:noProof/>
              </w:rPr>
              <w:t>(</w:t>
            </w:r>
            <w:r w:rsidR="00BC243B" w:rsidRPr="00F62840">
              <w:rPr>
                <w:rStyle w:val="a8"/>
                <w:rFonts w:hint="eastAsia"/>
                <w:noProof/>
              </w:rPr>
              <w:t>用户</w:t>
            </w:r>
            <w:r w:rsidR="00BC243B" w:rsidRPr="00F62840">
              <w:rPr>
                <w:rStyle w:val="a8"/>
                <w:noProof/>
              </w:rPr>
              <w:t>)</w:t>
            </w:r>
            <w:r w:rsidR="00BC243B" w:rsidRPr="00F62840">
              <w:rPr>
                <w:rStyle w:val="a8"/>
                <w:rFonts w:hint="eastAsia"/>
                <w:noProof/>
              </w:rPr>
              <w:t>分析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1" w:history="1">
            <w:r w:rsidR="00BC243B" w:rsidRPr="00F62840">
              <w:rPr>
                <w:rStyle w:val="a8"/>
                <w:noProof/>
              </w:rPr>
              <w:t>3.2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产品特性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2" w:history="1">
            <w:r w:rsidR="00BC243B" w:rsidRPr="00F62840">
              <w:rPr>
                <w:rStyle w:val="a8"/>
                <w:noProof/>
              </w:rPr>
              <w:t>3.3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功能列表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3" w:history="1">
            <w:r w:rsidR="00BC243B" w:rsidRPr="00F62840">
              <w:rPr>
                <w:rStyle w:val="a8"/>
                <w:noProof/>
              </w:rPr>
              <w:t>3.4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权限列表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24" w:history="1">
            <w:r w:rsidR="00BC243B" w:rsidRPr="00F62840">
              <w:rPr>
                <w:rStyle w:val="a8"/>
                <w:noProof/>
              </w:rPr>
              <w:t>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功能性需求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25" w:history="1">
            <w:r w:rsidR="00BC243B" w:rsidRPr="00F62840">
              <w:rPr>
                <w:rStyle w:val="a8"/>
                <w:noProof/>
              </w:rPr>
              <w:t>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非功能性需求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6" w:history="1">
            <w:r w:rsidR="00BC243B" w:rsidRPr="00F62840">
              <w:rPr>
                <w:rStyle w:val="a8"/>
                <w:noProof/>
              </w:rPr>
              <w:t>5.1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指标参数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7" w:history="1">
            <w:r w:rsidR="00BC243B" w:rsidRPr="00F62840">
              <w:rPr>
                <w:rStyle w:val="a8"/>
                <w:noProof/>
              </w:rPr>
              <w:t>5.1.1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性能参数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8" w:history="1">
            <w:r w:rsidR="00BC243B" w:rsidRPr="00F62840">
              <w:rPr>
                <w:rStyle w:val="a8"/>
                <w:noProof/>
              </w:rPr>
              <w:t>5.1.2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并发用户数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9" w:history="1">
            <w:r w:rsidR="00BC243B" w:rsidRPr="00F62840">
              <w:rPr>
                <w:rStyle w:val="a8"/>
                <w:noProof/>
              </w:rPr>
              <w:t>5.1.3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数据容量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0" w:history="1">
            <w:r w:rsidR="00BC243B" w:rsidRPr="00F62840">
              <w:rPr>
                <w:rStyle w:val="a8"/>
                <w:noProof/>
              </w:rPr>
              <w:t>5.2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硬件服务器及网络需求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1" w:history="1">
            <w:r w:rsidR="00BC243B" w:rsidRPr="00F62840">
              <w:rPr>
                <w:rStyle w:val="a8"/>
                <w:noProof/>
              </w:rPr>
              <w:t>5.2.1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网络拓扑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2" w:history="1">
            <w:r w:rsidR="00BC243B" w:rsidRPr="00F62840">
              <w:rPr>
                <w:rStyle w:val="a8"/>
                <w:noProof/>
              </w:rPr>
              <w:t>5.2.2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软硬件环境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3" w:history="1">
            <w:r w:rsidR="00BC243B" w:rsidRPr="00F62840">
              <w:rPr>
                <w:rStyle w:val="a8"/>
                <w:noProof/>
              </w:rPr>
              <w:t>5.2.3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网络需求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4" w:history="1">
            <w:r w:rsidR="00BC243B" w:rsidRPr="00F62840">
              <w:rPr>
                <w:rStyle w:val="a8"/>
                <w:noProof/>
                <w:lang w:eastAsia="en-US"/>
              </w:rPr>
              <w:t>5.3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扩展性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5" w:history="1">
            <w:r w:rsidR="00BC243B" w:rsidRPr="00F62840">
              <w:rPr>
                <w:rStyle w:val="a8"/>
                <w:noProof/>
                <w:lang w:eastAsia="en-US"/>
              </w:rPr>
              <w:t>5.4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安全性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6" w:history="1">
            <w:r w:rsidR="00BC243B" w:rsidRPr="00F62840">
              <w:rPr>
                <w:rStyle w:val="a8"/>
                <w:noProof/>
              </w:rPr>
              <w:t>5.5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可用性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7" w:history="1">
            <w:r w:rsidR="00BC243B" w:rsidRPr="00F62840">
              <w:rPr>
                <w:rStyle w:val="a8"/>
                <w:noProof/>
              </w:rPr>
              <w:t>5.6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可维护性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8" w:history="1">
            <w:r w:rsidR="00BC243B" w:rsidRPr="00F62840">
              <w:rPr>
                <w:rStyle w:val="a8"/>
                <w:noProof/>
                <w:lang w:eastAsia="en-US"/>
              </w:rPr>
              <w:t>5.7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可靠性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9" w:history="1">
            <w:r w:rsidR="00BC243B" w:rsidRPr="00F62840">
              <w:rPr>
                <w:rStyle w:val="a8"/>
                <w:noProof/>
                <w:lang w:eastAsia="en-US"/>
              </w:rPr>
              <w:t>5.8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运营培训需求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40" w:history="1">
            <w:r w:rsidR="00BC243B" w:rsidRPr="00F62840">
              <w:rPr>
                <w:rStyle w:val="a8"/>
                <w:noProof/>
              </w:rPr>
              <w:t>5.9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兼容性要求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41" w:history="1">
            <w:r w:rsidR="00BC243B" w:rsidRPr="00F62840">
              <w:rPr>
                <w:rStyle w:val="a8"/>
                <w:noProof/>
              </w:rPr>
              <w:t>6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附录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42" w:history="1">
            <w:r w:rsidR="00BC243B" w:rsidRPr="00F62840">
              <w:rPr>
                <w:rStyle w:val="a8"/>
                <w:noProof/>
              </w:rPr>
              <w:t>6.1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修改记录</w:t>
            </w:r>
            <w:r w:rsidR="00BC24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254B36">
          <w:r>
            <w:fldChar w:fldCharType="end"/>
          </w:r>
        </w:p>
      </w:sdtContent>
    </w:sdt>
    <w:p w:rsidR="00F57D36" w:rsidRDefault="00F57D36">
      <w:r>
        <w:rPr>
          <w:b/>
          <w:bCs/>
        </w:rPr>
        <w:br w:type="page"/>
      </w:r>
    </w:p>
    <w:p w:rsidR="004F454D" w:rsidRDefault="002F626D" w:rsidP="00F57D36">
      <w:pPr>
        <w:pStyle w:val="1"/>
      </w:pPr>
      <w:bookmarkStart w:id="1" w:name="_Toc290468289"/>
      <w:bookmarkStart w:id="2" w:name="_Toc301195110"/>
      <w:r>
        <w:rPr>
          <w:rFonts w:hint="eastAsia"/>
        </w:rPr>
        <w:lastRenderedPageBreak/>
        <w:t>概述</w:t>
      </w:r>
      <w:bookmarkEnd w:id="0"/>
      <w:bookmarkEnd w:id="1"/>
      <w:bookmarkEnd w:id="2"/>
    </w:p>
    <w:p w:rsidR="002F626D" w:rsidRDefault="002F626D" w:rsidP="002F626D">
      <w:pPr>
        <w:pStyle w:val="2"/>
      </w:pPr>
      <w:bookmarkStart w:id="3" w:name="_Toc290468051"/>
      <w:bookmarkStart w:id="4" w:name="_Toc290468290"/>
      <w:bookmarkStart w:id="5" w:name="_Toc301195111"/>
      <w:r>
        <w:rPr>
          <w:rFonts w:hint="eastAsia"/>
        </w:rPr>
        <w:t>编写目的</w:t>
      </w:r>
      <w:bookmarkEnd w:id="3"/>
      <w:bookmarkEnd w:id="4"/>
      <w:bookmarkEnd w:id="5"/>
    </w:p>
    <w:p w:rsidR="005C62A1" w:rsidRDefault="00412B7E" w:rsidP="005C62A1">
      <w:r>
        <w:rPr>
          <w:rFonts w:hint="eastAsia"/>
        </w:rPr>
        <w:t>本文档是叙述校脸微信公众号</w:t>
      </w:r>
      <w:r w:rsidR="00655C10">
        <w:rPr>
          <w:rFonts w:hint="eastAsia"/>
        </w:rPr>
        <w:t>的功能性需求以及非功能性需</w:t>
      </w:r>
      <w:r>
        <w:rPr>
          <w:rFonts w:hint="eastAsia"/>
        </w:rPr>
        <w:t>求方面的内容，由我们项目组</w:t>
      </w:r>
      <w:r>
        <w:rPr>
          <w:rFonts w:hint="eastAsia"/>
        </w:rPr>
        <w:t>6</w:t>
      </w:r>
      <w:r>
        <w:rPr>
          <w:rFonts w:hint="eastAsia"/>
        </w:rPr>
        <w:t>人</w:t>
      </w:r>
      <w:r w:rsidR="00655C10">
        <w:rPr>
          <w:rFonts w:hint="eastAsia"/>
        </w:rPr>
        <w:t>共同整理完成</w:t>
      </w:r>
    </w:p>
    <w:p w:rsidR="00655C10" w:rsidRPr="005C62A1" w:rsidRDefault="00655C10" w:rsidP="005C62A1">
      <w:r w:rsidRPr="00655C10">
        <w:rPr>
          <w:rFonts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2F626D" w:rsidRDefault="002F626D" w:rsidP="002F626D">
      <w:pPr>
        <w:pStyle w:val="2"/>
      </w:pPr>
      <w:bookmarkStart w:id="6" w:name="_Toc290468052"/>
      <w:bookmarkStart w:id="7" w:name="_Toc290468291"/>
      <w:bookmarkStart w:id="8" w:name="_Toc301195112"/>
      <w:r>
        <w:rPr>
          <w:rFonts w:hint="eastAsia"/>
        </w:rPr>
        <w:t>项目背景</w:t>
      </w:r>
      <w:bookmarkEnd w:id="6"/>
      <w:bookmarkEnd w:id="7"/>
      <w:bookmarkEnd w:id="8"/>
    </w:p>
    <w:p w:rsidR="00655C10" w:rsidRPr="00655C10" w:rsidRDefault="00655C10" w:rsidP="00655C10">
      <w:r w:rsidRPr="00655C10">
        <w:rPr>
          <w:rFonts w:hint="eastAsia"/>
        </w:rPr>
        <w:t>项目名称：</w:t>
      </w:r>
      <w:r w:rsidR="00412B7E">
        <w:rPr>
          <w:rFonts w:hint="eastAsia"/>
        </w:rPr>
        <w:t>校脸微信公众号</w:t>
      </w:r>
    </w:p>
    <w:p w:rsidR="00655C10" w:rsidRPr="00655C10" w:rsidRDefault="00655C10" w:rsidP="00655C10">
      <w:r w:rsidRPr="00655C10">
        <w:rPr>
          <w:rFonts w:hint="eastAsia"/>
        </w:rPr>
        <w:t>项目的提出方：</w:t>
      </w:r>
      <w:r w:rsidR="00412B7E">
        <w:rPr>
          <w:rFonts w:hint="eastAsia"/>
        </w:rPr>
        <w:t>无</w:t>
      </w:r>
    </w:p>
    <w:p w:rsidR="005C62A1" w:rsidRPr="00655C10" w:rsidRDefault="00412B7E" w:rsidP="005C62A1">
      <w:r>
        <w:rPr>
          <w:rFonts w:hint="eastAsia"/>
        </w:rPr>
        <w:t>项目目标：以高校间旅游为核心，将网络上的虚拟交友转移到线下诚信安全互动体验交友，回归面对面交友模式，填补大学生校旅空白。</w:t>
      </w:r>
    </w:p>
    <w:p w:rsidR="002F626D" w:rsidRDefault="002F626D" w:rsidP="002F626D">
      <w:pPr>
        <w:pStyle w:val="2"/>
      </w:pPr>
      <w:bookmarkStart w:id="9" w:name="_Toc290468053"/>
      <w:bookmarkStart w:id="10" w:name="_Toc290468292"/>
      <w:bookmarkStart w:id="11" w:name="_Toc301195113"/>
      <w:r>
        <w:rPr>
          <w:rFonts w:hint="eastAsia"/>
        </w:rPr>
        <w:t>文档团队</w:t>
      </w:r>
      <w:bookmarkEnd w:id="9"/>
      <w:bookmarkEnd w:id="10"/>
      <w:bookmarkEnd w:id="11"/>
    </w:p>
    <w:p w:rsidR="005C62A1" w:rsidRPr="005C62A1" w:rsidRDefault="00412B7E" w:rsidP="005C62A1">
      <w:r>
        <w:rPr>
          <w:rFonts w:hint="eastAsia"/>
        </w:rPr>
        <w:t>孔德笑，郭颖，王霖</w:t>
      </w:r>
    </w:p>
    <w:p w:rsidR="002F626D" w:rsidRDefault="002F626D" w:rsidP="002F626D">
      <w:pPr>
        <w:pStyle w:val="2"/>
      </w:pPr>
      <w:bookmarkStart w:id="12" w:name="_Toc290468054"/>
      <w:bookmarkStart w:id="13" w:name="_Toc290468293"/>
      <w:bookmarkStart w:id="14" w:name="_Toc301195114"/>
      <w:r>
        <w:rPr>
          <w:rFonts w:hint="eastAsia"/>
        </w:rPr>
        <w:t>项目管理团队</w:t>
      </w:r>
      <w:bookmarkEnd w:id="12"/>
      <w:bookmarkEnd w:id="13"/>
      <w:bookmarkEnd w:id="14"/>
    </w:p>
    <w:p w:rsidR="00655C10" w:rsidRPr="00655C10" w:rsidRDefault="00412B7E" w:rsidP="00B22E1A">
      <w:r>
        <w:rPr>
          <w:rFonts w:hint="eastAsia"/>
        </w:rPr>
        <w:t>孙新乐，白照运，孙晨宇</w:t>
      </w:r>
    </w:p>
    <w:p w:rsidR="00711EEE" w:rsidRDefault="00711EEE" w:rsidP="00711EEE">
      <w:pPr>
        <w:pStyle w:val="2"/>
      </w:pPr>
      <w:bookmarkStart w:id="15" w:name="_Toc290468055"/>
      <w:bookmarkStart w:id="16" w:name="_Toc290468294"/>
      <w:bookmarkStart w:id="17" w:name="_Toc301195115"/>
      <w:r>
        <w:rPr>
          <w:rFonts w:hint="eastAsia"/>
        </w:rPr>
        <w:t>项目假设与约束</w:t>
      </w:r>
      <w:bookmarkEnd w:id="15"/>
      <w:bookmarkEnd w:id="16"/>
      <w:bookmarkEnd w:id="17"/>
    </w:p>
    <w:p w:rsidR="00655C10" w:rsidRDefault="00655C10" w:rsidP="00655C10">
      <w:r>
        <w:rPr>
          <w:rFonts w:hint="eastAsia"/>
        </w:rPr>
        <w:t>约束条件：</w:t>
      </w:r>
      <w:r>
        <w:rPr>
          <w:rFonts w:hint="eastAsia"/>
        </w:rPr>
        <w:t>1.</w:t>
      </w:r>
      <w:r>
        <w:rPr>
          <w:rFonts w:hint="eastAsia"/>
        </w:rPr>
        <w:t>开发人员少。</w:t>
      </w:r>
    </w:p>
    <w:p w:rsidR="00655C10" w:rsidRDefault="00655C10" w:rsidP="00BC243B">
      <w:pPr>
        <w:ind w:leftChars="400" w:left="840" w:firstLineChars="100" w:firstLine="210"/>
      </w:pPr>
      <w:r>
        <w:rPr>
          <w:rFonts w:hint="eastAsia"/>
        </w:rPr>
        <w:t>2.</w:t>
      </w:r>
      <w:r>
        <w:rPr>
          <w:rFonts w:hint="eastAsia"/>
        </w:rPr>
        <w:t>开发期限短。</w:t>
      </w:r>
    </w:p>
    <w:p w:rsidR="00711EEE" w:rsidRPr="00655C10" w:rsidRDefault="0014431E" w:rsidP="00711EEE">
      <w:r>
        <w:rPr>
          <w:rFonts w:hint="eastAsia"/>
        </w:rPr>
        <w:t>假设：</w:t>
      </w:r>
    </w:p>
    <w:p w:rsidR="002F626D" w:rsidRDefault="002F626D" w:rsidP="002F626D">
      <w:pPr>
        <w:pStyle w:val="1"/>
      </w:pPr>
      <w:bookmarkStart w:id="18" w:name="_Toc290468056"/>
      <w:bookmarkStart w:id="19" w:name="_Toc290468295"/>
      <w:bookmarkStart w:id="20" w:name="_Toc301195116"/>
      <w:r>
        <w:rPr>
          <w:rFonts w:hint="eastAsia"/>
        </w:rPr>
        <w:lastRenderedPageBreak/>
        <w:t>项目前景与范围</w:t>
      </w:r>
      <w:bookmarkEnd w:id="18"/>
      <w:bookmarkEnd w:id="19"/>
      <w:bookmarkEnd w:id="20"/>
    </w:p>
    <w:p w:rsidR="002F626D" w:rsidRDefault="002F626D" w:rsidP="002F626D">
      <w:pPr>
        <w:pStyle w:val="2"/>
      </w:pPr>
      <w:bookmarkStart w:id="21" w:name="_Toc290468057"/>
      <w:bookmarkStart w:id="22" w:name="_Toc290468296"/>
      <w:bookmarkStart w:id="23" w:name="_Toc301195117"/>
      <w:r>
        <w:rPr>
          <w:rFonts w:hint="eastAsia"/>
        </w:rPr>
        <w:t>项目前景</w:t>
      </w:r>
      <w:bookmarkEnd w:id="21"/>
      <w:bookmarkEnd w:id="22"/>
      <w:bookmarkEnd w:id="23"/>
    </w:p>
    <w:p w:rsidR="0014431E" w:rsidRDefault="00412B7E" w:rsidP="0014431E">
      <w:pPr>
        <w:ind w:firstLine="420"/>
      </w:pPr>
      <w:r>
        <w:rPr>
          <w:rFonts w:hint="eastAsia"/>
        </w:rPr>
        <w:t>该项目主要是为了</w:t>
      </w:r>
      <w:r w:rsidR="0046091D">
        <w:rPr>
          <w:rFonts w:hint="eastAsia"/>
        </w:rPr>
        <w:t>在校大学生通过高校间旅游实现线下诚信安全结交好友</w:t>
      </w:r>
    </w:p>
    <w:p w:rsidR="002F626D" w:rsidRDefault="002F626D" w:rsidP="002F626D">
      <w:pPr>
        <w:pStyle w:val="2"/>
      </w:pPr>
      <w:bookmarkStart w:id="24" w:name="_Toc290468058"/>
      <w:bookmarkStart w:id="25" w:name="_Toc290468297"/>
      <w:bookmarkStart w:id="26" w:name="_Toc301195118"/>
      <w:r>
        <w:rPr>
          <w:rFonts w:hint="eastAsia"/>
        </w:rPr>
        <w:t>项目范围</w:t>
      </w:r>
      <w:bookmarkEnd w:id="24"/>
      <w:bookmarkEnd w:id="25"/>
      <w:bookmarkEnd w:id="26"/>
    </w:p>
    <w:p w:rsidR="00B22E1A" w:rsidRDefault="00B22E1A" w:rsidP="00B22E1A">
      <w:r>
        <w:rPr>
          <w:rFonts w:hint="eastAsia"/>
        </w:rPr>
        <w:t>项目范围：</w:t>
      </w:r>
    </w:p>
    <w:p w:rsidR="00B22E1A" w:rsidRDefault="0046091D" w:rsidP="00B22E1A">
      <w:r>
        <w:rPr>
          <w:rFonts w:hint="eastAsia"/>
        </w:rPr>
        <w:t>项目包含了头条，大学，地图，校脸圈，我的五部分模块</w:t>
      </w:r>
    </w:p>
    <w:p w:rsidR="00B22E1A" w:rsidRPr="00B22E1A" w:rsidRDefault="00B22E1A" w:rsidP="00B22E1A">
      <w:r>
        <w:rPr>
          <w:rFonts w:hint="eastAsia"/>
        </w:rPr>
        <w:t>超出范围：</w:t>
      </w:r>
    </w:p>
    <w:p w:rsidR="002F626D" w:rsidRDefault="002F626D" w:rsidP="002F626D">
      <w:pPr>
        <w:pStyle w:val="1"/>
      </w:pPr>
      <w:bookmarkStart w:id="27" w:name="_Toc290468059"/>
      <w:bookmarkStart w:id="28" w:name="_Toc290468298"/>
      <w:bookmarkStart w:id="29" w:name="_Toc301195119"/>
      <w:r>
        <w:rPr>
          <w:rFonts w:hint="eastAsia"/>
        </w:rPr>
        <w:t>需求概述</w:t>
      </w:r>
      <w:bookmarkEnd w:id="27"/>
      <w:bookmarkEnd w:id="28"/>
      <w:bookmarkEnd w:id="29"/>
    </w:p>
    <w:p w:rsidR="00AF2073" w:rsidRDefault="00AF2073" w:rsidP="00AF2073">
      <w:pPr>
        <w:pStyle w:val="2"/>
      </w:pPr>
      <w:bookmarkStart w:id="30" w:name="_Toc290468060"/>
      <w:bookmarkStart w:id="31" w:name="_Toc290468299"/>
      <w:bookmarkStart w:id="32" w:name="_Toc301195120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30"/>
      <w:bookmarkEnd w:id="31"/>
      <w:bookmarkEnd w:id="32"/>
    </w:p>
    <w:p w:rsidR="00E42EE8" w:rsidRDefault="00E42EE8" w:rsidP="0046091D">
      <w:pPr>
        <w:ind w:firstLine="420"/>
      </w:pPr>
      <w:r>
        <w:rPr>
          <w:rFonts w:hint="eastAsia"/>
        </w:rPr>
        <w:t>本软</w:t>
      </w:r>
      <w:r w:rsidR="0046091D">
        <w:rPr>
          <w:rFonts w:hint="eastAsia"/>
        </w:rPr>
        <w:t>件的最终用户是大学在校学生</w:t>
      </w:r>
    </w:p>
    <w:p w:rsidR="00F74D92" w:rsidRPr="006747E4" w:rsidRDefault="0046091D" w:rsidP="00C53439">
      <w:pPr>
        <w:ind w:firstLine="420"/>
      </w:pPr>
      <w:r>
        <w:rPr>
          <w:rFonts w:hint="eastAsia"/>
        </w:rPr>
        <w:t>大学在校学生：随着经济水平普遍提升，大学生更加热衷旅游，并且乐于进行新鲜事物的体验</w:t>
      </w:r>
      <w:r w:rsidR="00F74D92">
        <w:rPr>
          <w:rFonts w:hint="eastAsia"/>
        </w:rPr>
        <w:t>，大学生期待去真实的了解各个大学，而不是仅仅局限于苍白的文字说明和单一的图片。所谓读万卷书，不如行万里路，在真切的旅行中会见到各样的人文风情，体会百态人生，欣赏各式建筑。</w:t>
      </w:r>
    </w:p>
    <w:p w:rsidR="00A55343" w:rsidRDefault="00A55343" w:rsidP="00AF2073">
      <w:pPr>
        <w:pStyle w:val="2"/>
      </w:pPr>
      <w:bookmarkStart w:id="33" w:name="_Toc290468061"/>
      <w:bookmarkStart w:id="34" w:name="_Toc290468300"/>
      <w:bookmarkStart w:id="35" w:name="_Toc301195121"/>
      <w:r>
        <w:rPr>
          <w:rFonts w:hint="eastAsia"/>
        </w:rPr>
        <w:t>产品特性</w:t>
      </w:r>
      <w:bookmarkEnd w:id="33"/>
      <w:bookmarkEnd w:id="34"/>
      <w:bookmarkEnd w:id="35"/>
    </w:p>
    <w:p w:rsidR="00A55343" w:rsidRPr="00D1382D" w:rsidRDefault="00EA4497" w:rsidP="00094B7C">
      <w:pPr>
        <w:ind w:firstLine="420"/>
        <w:rPr>
          <w:i/>
          <w:color w:val="548DD4" w:themeColor="text2" w:themeTint="99"/>
        </w:rPr>
      </w:pPr>
      <w:r>
        <w:rPr>
          <w:rFonts w:hint="eastAsia"/>
        </w:rPr>
        <w:t>本项目是做一个网站，嵌入到微信公众号，可以实现</w:t>
      </w:r>
      <w:r>
        <w:rPr>
          <w:rFonts w:hint="eastAsia"/>
        </w:rPr>
        <w:t>PC</w:t>
      </w:r>
      <w:r>
        <w:rPr>
          <w:rFonts w:hint="eastAsia"/>
        </w:rPr>
        <w:t>端。</w:t>
      </w:r>
    </w:p>
    <w:p w:rsidR="00AF2073" w:rsidRDefault="00AF2073" w:rsidP="00AF2073">
      <w:pPr>
        <w:pStyle w:val="2"/>
      </w:pPr>
      <w:bookmarkStart w:id="36" w:name="_Toc290468062"/>
      <w:bookmarkStart w:id="37" w:name="_Toc290468301"/>
      <w:bookmarkStart w:id="38" w:name="_Toc301195122"/>
      <w:r>
        <w:rPr>
          <w:rFonts w:hint="eastAsia"/>
        </w:rPr>
        <w:t>功能列表</w:t>
      </w:r>
      <w:bookmarkEnd w:id="36"/>
      <w:bookmarkEnd w:id="37"/>
      <w:bookmarkEnd w:id="38"/>
    </w:p>
    <w:p w:rsidR="004F7DCA" w:rsidRDefault="00EA4497" w:rsidP="004F7DCA">
      <w:pPr>
        <w:rPr>
          <w:rFonts w:hint="eastAsia"/>
        </w:rPr>
      </w:pPr>
      <w:r>
        <w:rPr>
          <w:rFonts w:hint="eastAsia"/>
        </w:rPr>
        <w:t>头条是推送关于各个大学的热门信息，实时热点</w:t>
      </w:r>
    </w:p>
    <w:p w:rsidR="00EA4497" w:rsidRDefault="00EA4497" w:rsidP="004F7DCA">
      <w:pPr>
        <w:rPr>
          <w:rFonts w:hint="eastAsia"/>
        </w:rPr>
      </w:pPr>
      <w:r>
        <w:rPr>
          <w:rFonts w:hint="eastAsia"/>
        </w:rPr>
        <w:t>大学是对各个学校的介绍</w:t>
      </w:r>
    </w:p>
    <w:p w:rsidR="00EA4497" w:rsidRDefault="00EA4497" w:rsidP="004F7DCA">
      <w:pPr>
        <w:rPr>
          <w:rFonts w:hint="eastAsia"/>
        </w:rPr>
      </w:pPr>
      <w:r>
        <w:rPr>
          <w:rFonts w:hint="eastAsia"/>
        </w:rPr>
        <w:t>地图是调用接口，实现导航定位，生成路线图</w:t>
      </w:r>
    </w:p>
    <w:p w:rsidR="00EA4497" w:rsidRDefault="00EA4497" w:rsidP="004F7DCA">
      <w:pPr>
        <w:rPr>
          <w:rFonts w:hint="eastAsia"/>
        </w:rPr>
      </w:pPr>
      <w:r>
        <w:rPr>
          <w:rFonts w:hint="eastAsia"/>
        </w:rPr>
        <w:lastRenderedPageBreak/>
        <w:t>校脸圈是匹配成功的人在一起旅游玩的时候，像</w:t>
      </w:r>
      <w:r>
        <w:rPr>
          <w:rFonts w:hint="eastAsia"/>
        </w:rPr>
        <w:t>QQ</w:t>
      </w:r>
      <w:r>
        <w:rPr>
          <w:rFonts w:hint="eastAsia"/>
        </w:rPr>
        <w:t>空间类似发动态一样</w:t>
      </w:r>
      <w:r w:rsidR="00C53439">
        <w:rPr>
          <w:rFonts w:hint="eastAsia"/>
        </w:rPr>
        <w:t>，有</w:t>
      </w:r>
      <w:r>
        <w:rPr>
          <w:rFonts w:hint="eastAsia"/>
        </w:rPr>
        <w:t>评论回复点赞功能，作为旅行纪念，写下旅行的感受，也可以分享好吃的好玩的，这也无行中会给某些商家招揽生意</w:t>
      </w:r>
    </w:p>
    <w:p w:rsidR="00EA4497" w:rsidRPr="004F7DCA" w:rsidRDefault="00C53439" w:rsidP="004F7DCA">
      <w:r>
        <w:rPr>
          <w:rFonts w:hint="eastAsia"/>
        </w:rPr>
        <w:t>我的是可以发送旅行邀约请求和接受旅行邀约请求，当匹配成功的时候，就可以聊天</w:t>
      </w:r>
    </w:p>
    <w:p w:rsidR="00AF2073" w:rsidRDefault="00AF2073" w:rsidP="00AF2073">
      <w:pPr>
        <w:pStyle w:val="2"/>
      </w:pPr>
      <w:bookmarkStart w:id="39" w:name="_Toc290468063"/>
      <w:bookmarkStart w:id="40" w:name="_Toc290468302"/>
      <w:bookmarkStart w:id="41" w:name="_Toc301195123"/>
      <w:r>
        <w:rPr>
          <w:rFonts w:hint="eastAsia"/>
        </w:rPr>
        <w:t>权限列表</w:t>
      </w:r>
      <w:bookmarkEnd w:id="39"/>
      <w:bookmarkEnd w:id="40"/>
      <w:bookmarkEnd w:id="41"/>
    </w:p>
    <w:p w:rsidR="00094B7C" w:rsidRPr="00094B7C" w:rsidRDefault="00C53439" w:rsidP="004212BE">
      <w:r>
        <w:rPr>
          <w:rFonts w:hint="eastAsia"/>
        </w:rPr>
        <w:t>大学生</w:t>
      </w:r>
      <w:r w:rsidR="00E2431E">
        <w:rPr>
          <w:rFonts w:hint="eastAsia"/>
        </w:rPr>
        <w:t>在校学生</w:t>
      </w:r>
      <w:r w:rsidR="00E2431E">
        <w:rPr>
          <w:rFonts w:hint="eastAsia"/>
        </w:rPr>
        <w:t>:</w:t>
      </w:r>
      <w:r w:rsidR="00E2431E">
        <w:rPr>
          <w:rFonts w:hint="eastAsia"/>
        </w:rPr>
        <w:t>必须是在校大学生，注明自己的入学年份，学号，学校</w:t>
      </w:r>
    </w:p>
    <w:p w:rsidR="00191C63" w:rsidRDefault="002F626D" w:rsidP="001F1943">
      <w:pPr>
        <w:pStyle w:val="1"/>
        <w:rPr>
          <w:rFonts w:hint="eastAsia"/>
        </w:rPr>
      </w:pPr>
      <w:bookmarkStart w:id="42" w:name="_Toc290468064"/>
      <w:bookmarkStart w:id="43" w:name="_Toc290468303"/>
      <w:bookmarkStart w:id="44" w:name="_Toc301195124"/>
      <w:r>
        <w:rPr>
          <w:rFonts w:hint="eastAsia"/>
        </w:rPr>
        <w:t>功能性需求</w:t>
      </w:r>
      <w:bookmarkEnd w:id="42"/>
      <w:bookmarkEnd w:id="43"/>
      <w:bookmarkEnd w:id="44"/>
    </w:p>
    <w:p w:rsidR="00DF2527" w:rsidRDefault="00DF2527" w:rsidP="00DF2527">
      <w:r>
        <w:rPr>
          <w:rFonts w:hint="eastAsia"/>
        </w:rPr>
        <w:t>用例名：</w:t>
      </w:r>
    </w:p>
    <w:p w:rsidR="00DF2527" w:rsidRPr="000B3D19" w:rsidRDefault="00DF2527" w:rsidP="00DF252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注册</w:t>
      </w:r>
      <w:r w:rsidRPr="000B3D19">
        <w:rPr>
          <w:rFonts w:hint="eastAsia"/>
        </w:rPr>
        <w:t>：</w:t>
      </w:r>
    </w:p>
    <w:p w:rsidR="00DF2527" w:rsidRPr="0086041A" w:rsidRDefault="00DF2527" w:rsidP="00DF2527">
      <w:pPr>
        <w:ind w:leftChars="200" w:left="420" w:firstLine="420"/>
      </w:pPr>
      <w:r w:rsidRPr="0086041A">
        <w:rPr>
          <w:rFonts w:hint="eastAsia"/>
        </w:rPr>
        <w:t>干系人利益：</w:t>
      </w:r>
    </w:p>
    <w:p w:rsidR="00DF2527" w:rsidRPr="0086041A" w:rsidRDefault="00DF2527" w:rsidP="00DF2527">
      <w:pPr>
        <w:ind w:leftChars="200" w:left="420" w:firstLine="420"/>
      </w:pPr>
      <w:r>
        <w:rPr>
          <w:rFonts w:hint="eastAsia"/>
        </w:rPr>
        <w:t>在校大学生</w:t>
      </w:r>
      <w:r w:rsidRPr="0086041A">
        <w:rPr>
          <w:rFonts w:hint="eastAsia"/>
        </w:rPr>
        <w:t>：</w:t>
      </w:r>
      <w:r>
        <w:rPr>
          <w:rFonts w:hint="eastAsia"/>
        </w:rPr>
        <w:t>方便的去用校脸公众号实现相关功能</w:t>
      </w:r>
    </w:p>
    <w:p w:rsidR="00DF2527" w:rsidRPr="0086041A" w:rsidRDefault="00DF2527" w:rsidP="00DF2527">
      <w:pPr>
        <w:ind w:leftChars="200" w:left="420" w:firstLine="420"/>
      </w:pPr>
      <w:r>
        <w:rPr>
          <w:rFonts w:hint="eastAsia"/>
        </w:rPr>
        <w:t>前置条件：是在校大学生，有手机号</w:t>
      </w:r>
    </w:p>
    <w:p w:rsidR="00DF2527" w:rsidRDefault="00DF2527" w:rsidP="00DF2527">
      <w:pPr>
        <w:ind w:leftChars="200" w:left="420" w:firstLine="420"/>
        <w:rPr>
          <w:rFonts w:hint="eastAsia"/>
        </w:rPr>
      </w:pPr>
      <w:r w:rsidRPr="0086041A">
        <w:rPr>
          <w:rFonts w:hint="eastAsia"/>
        </w:rPr>
        <w:t>基本流程：</w:t>
      </w:r>
    </w:p>
    <w:p w:rsidR="00F244A0" w:rsidRDefault="00F244A0" w:rsidP="00DF2527">
      <w:pPr>
        <w:ind w:leftChars="200" w:left="420" w:firstLine="420"/>
        <w:rPr>
          <w:rFonts w:hint="eastAsia"/>
        </w:rPr>
      </w:pPr>
      <w:r>
        <w:rPr>
          <w:rFonts w:hint="eastAsia"/>
        </w:rPr>
        <w:t>输入手机号，获取短信验证码，确认手机号</w:t>
      </w:r>
    </w:p>
    <w:p w:rsidR="00DF2527" w:rsidRDefault="00DF2527" w:rsidP="00DF2527">
      <w:pPr>
        <w:ind w:leftChars="200" w:left="420" w:firstLine="420"/>
        <w:rPr>
          <w:rFonts w:hint="eastAsia"/>
        </w:rPr>
      </w:pPr>
      <w:r>
        <w:rPr>
          <w:rFonts w:hint="eastAsia"/>
        </w:rPr>
        <w:t>输入真实姓名</w:t>
      </w:r>
    </w:p>
    <w:p w:rsidR="00F244A0" w:rsidRPr="0086041A" w:rsidRDefault="00F244A0" w:rsidP="00DF2527">
      <w:pPr>
        <w:ind w:leftChars="200" w:left="420" w:firstLine="420"/>
      </w:pPr>
      <w:r>
        <w:rPr>
          <w:rFonts w:hint="eastAsia"/>
        </w:rPr>
        <w:t>输入学校</w:t>
      </w:r>
    </w:p>
    <w:p w:rsidR="00DF2527" w:rsidRDefault="00DF2527" w:rsidP="00DF2527">
      <w:pPr>
        <w:ind w:leftChars="200" w:left="420" w:firstLine="420"/>
        <w:rPr>
          <w:rFonts w:hint="eastAsia"/>
        </w:rPr>
      </w:pPr>
      <w:r>
        <w:rPr>
          <w:rFonts w:hint="eastAsia"/>
        </w:rPr>
        <w:t>输入入学年份</w:t>
      </w:r>
    </w:p>
    <w:p w:rsidR="00F244A0" w:rsidRDefault="00DF2527" w:rsidP="00F244A0">
      <w:pPr>
        <w:ind w:leftChars="200" w:left="420" w:firstLine="420"/>
        <w:rPr>
          <w:rFonts w:hint="eastAsia"/>
        </w:rPr>
      </w:pPr>
      <w:r>
        <w:rPr>
          <w:rFonts w:hint="eastAsia"/>
        </w:rPr>
        <w:t>输入</w:t>
      </w:r>
      <w:r w:rsidR="00F244A0">
        <w:rPr>
          <w:rFonts w:hint="eastAsia"/>
        </w:rPr>
        <w:t>毕业年份</w:t>
      </w:r>
    </w:p>
    <w:p w:rsidR="00F244A0" w:rsidRDefault="00F244A0" w:rsidP="00F244A0">
      <w:pPr>
        <w:ind w:leftChars="200" w:left="420" w:firstLine="420"/>
        <w:rPr>
          <w:rFonts w:hint="eastAsia"/>
        </w:rPr>
      </w:pPr>
      <w:r>
        <w:rPr>
          <w:rFonts w:hint="eastAsia"/>
        </w:rPr>
        <w:t>输入院系</w:t>
      </w:r>
    </w:p>
    <w:p w:rsidR="000E19B4" w:rsidRDefault="00F244A0" w:rsidP="000E19B4">
      <w:pPr>
        <w:ind w:leftChars="200" w:left="420" w:firstLine="420"/>
        <w:rPr>
          <w:rFonts w:hint="eastAsia"/>
        </w:rPr>
      </w:pPr>
      <w:r>
        <w:rPr>
          <w:rFonts w:hint="eastAsia"/>
        </w:rPr>
        <w:t>输入学号</w:t>
      </w:r>
    </w:p>
    <w:p w:rsidR="00F244A0" w:rsidRPr="0086041A" w:rsidRDefault="00F244A0" w:rsidP="00F244A0">
      <w:pPr>
        <w:ind w:leftChars="200" w:left="420" w:firstLine="420"/>
      </w:pPr>
      <w:r>
        <w:rPr>
          <w:rFonts w:hint="eastAsia"/>
        </w:rPr>
        <w:t>提交信息</w:t>
      </w:r>
      <w:r w:rsidR="000E19B4">
        <w:rPr>
          <w:rFonts w:hint="eastAsia"/>
        </w:rPr>
        <w:t>，并保存成功，到毕业年份失效，此前是登录态</w:t>
      </w:r>
    </w:p>
    <w:p w:rsidR="00DF2527" w:rsidRPr="0086041A" w:rsidRDefault="00DF2527" w:rsidP="00DF2527">
      <w:pPr>
        <w:ind w:leftChars="200" w:left="420" w:firstLine="420"/>
      </w:pPr>
      <w:r w:rsidRPr="0086041A">
        <w:rPr>
          <w:rFonts w:hint="eastAsia"/>
        </w:rPr>
        <w:t>扩展流程：</w:t>
      </w:r>
    </w:p>
    <w:p w:rsidR="00DF2527" w:rsidRPr="00DF2527" w:rsidRDefault="00F244A0" w:rsidP="00F244A0">
      <w:pPr>
        <w:ind w:leftChars="200" w:left="420" w:firstLine="420"/>
      </w:pPr>
      <w:r>
        <w:rPr>
          <w:rFonts w:hint="eastAsia"/>
        </w:rPr>
        <w:t>在校大学生输入的信息不符合规则，提示其重新输入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Default="00E2431E" w:rsidP="00E2431E">
      <w:pPr>
        <w:ind w:firstLineChars="200" w:firstLine="420"/>
      </w:pPr>
      <w:r>
        <w:rPr>
          <w:rFonts w:hint="eastAsia"/>
        </w:rPr>
        <w:t>头条</w:t>
      </w:r>
      <w:r w:rsidR="001F1943">
        <w:rPr>
          <w:rFonts w:hint="eastAsia"/>
        </w:rPr>
        <w:t>：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1F1943" w:rsidRPr="00461628" w:rsidRDefault="00E54682" w:rsidP="001F1943">
      <w:pPr>
        <w:ind w:leftChars="200" w:left="420" w:firstLine="420"/>
      </w:pPr>
      <w:r>
        <w:rPr>
          <w:rFonts w:hint="eastAsia"/>
        </w:rPr>
        <w:lastRenderedPageBreak/>
        <w:t>学校</w:t>
      </w:r>
      <w:r w:rsidR="00E2431E">
        <w:rPr>
          <w:rFonts w:hint="eastAsia"/>
        </w:rPr>
        <w:t>:</w:t>
      </w:r>
      <w:r>
        <w:rPr>
          <w:rFonts w:hint="eastAsia"/>
        </w:rPr>
        <w:t>学校的实时热点被传播，提高学校知名度，展现惊艳的历史人文风情</w:t>
      </w:r>
    </w:p>
    <w:p w:rsidR="001F1943" w:rsidRPr="00461628" w:rsidRDefault="00E2431E" w:rsidP="001F1943">
      <w:pPr>
        <w:ind w:leftChars="200" w:left="420" w:firstLine="420"/>
      </w:pPr>
      <w:r>
        <w:rPr>
          <w:rFonts w:hint="eastAsia"/>
        </w:rPr>
        <w:t>前置条件：关注校脸微信公众号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1F1943" w:rsidRPr="00461628" w:rsidRDefault="00E2431E" w:rsidP="001F1943">
      <w:pPr>
        <w:ind w:leftChars="200" w:left="420" w:firstLine="420"/>
      </w:pPr>
      <w:r>
        <w:rPr>
          <w:rFonts w:hint="eastAsia"/>
        </w:rPr>
        <w:t>无需校方参与</w:t>
      </w:r>
    </w:p>
    <w:p w:rsidR="001F1943" w:rsidRDefault="00E2431E" w:rsidP="00F244A0">
      <w:pPr>
        <w:ind w:leftChars="200" w:left="420" w:firstLine="420"/>
        <w:rPr>
          <w:rFonts w:hint="eastAsia"/>
        </w:rPr>
      </w:pPr>
      <w:r>
        <w:rPr>
          <w:rFonts w:hint="eastAsia"/>
        </w:rPr>
        <w:t>后台推送各大学实时热门信息</w:t>
      </w:r>
    </w:p>
    <w:p w:rsidR="00F244A0" w:rsidRPr="00461628" w:rsidRDefault="00F244A0" w:rsidP="00F244A0">
      <w:pPr>
        <w:ind w:leftChars="200" w:left="420" w:firstLine="420"/>
      </w:pPr>
      <w:r>
        <w:rPr>
          <w:rFonts w:hint="eastAsia"/>
        </w:rPr>
        <w:t>扩展流程：无</w:t>
      </w:r>
    </w:p>
    <w:p w:rsidR="001F1943" w:rsidRPr="00461628" w:rsidRDefault="00E2431E" w:rsidP="00E54682">
      <w:pPr>
        <w:ind w:leftChars="350" w:left="1575" w:hangingChars="400" w:hanging="840"/>
      </w:pPr>
      <w:r>
        <w:rPr>
          <w:rFonts w:hint="eastAsia"/>
        </w:rPr>
        <w:t>后置条</w:t>
      </w:r>
      <w:r w:rsidR="00E54682">
        <w:rPr>
          <w:rFonts w:hint="eastAsia"/>
        </w:rPr>
        <w:t>件</w:t>
      </w:r>
      <w:r w:rsidR="00F244A0">
        <w:rPr>
          <w:rFonts w:hint="eastAsia"/>
        </w:rPr>
        <w:t>：在校大学生关注校脸微信公众号后，点击菜单进入网页，即可查看头条</w:t>
      </w:r>
      <w:r w:rsidR="00E54682">
        <w:rPr>
          <w:rFonts w:hint="eastAsia"/>
        </w:rPr>
        <w:t>信息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Default="00750368" w:rsidP="00E54682">
      <w:pPr>
        <w:ind w:leftChars="200" w:left="420" w:firstLineChars="50" w:firstLine="105"/>
      </w:pPr>
      <w:r>
        <w:rPr>
          <w:rFonts w:hint="eastAsia"/>
        </w:rPr>
        <w:t>大学</w:t>
      </w:r>
      <w:r w:rsidR="001F1943">
        <w:rPr>
          <w:rFonts w:hint="eastAsia"/>
        </w:rPr>
        <w:t>：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干系人利益</w:t>
      </w:r>
      <w:r w:rsidRPr="00461628">
        <w:t>:</w:t>
      </w:r>
    </w:p>
    <w:p w:rsidR="001F1943" w:rsidRPr="00461628" w:rsidRDefault="00E54682" w:rsidP="001F1943">
      <w:pPr>
        <w:ind w:leftChars="200" w:left="420" w:firstLine="420"/>
      </w:pPr>
      <w:r>
        <w:rPr>
          <w:rFonts w:hint="eastAsia"/>
        </w:rPr>
        <w:t>在校大学生</w:t>
      </w:r>
      <w:r w:rsidR="001F1943" w:rsidRPr="00461628">
        <w:rPr>
          <w:rFonts w:hint="eastAsia"/>
        </w:rPr>
        <w:t>：</w:t>
      </w:r>
      <w:r w:rsidR="001F1943">
        <w:rPr>
          <w:rFonts w:hint="eastAsia"/>
        </w:rPr>
        <w:t>方便、快捷</w:t>
      </w:r>
      <w:r>
        <w:rPr>
          <w:rFonts w:hint="eastAsia"/>
        </w:rPr>
        <w:t>，快速了解目的学校的相关信息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1F1943" w:rsidRDefault="00E54682" w:rsidP="00E54682">
      <w:pPr>
        <w:ind w:leftChars="200" w:left="420" w:firstLine="420"/>
        <w:rPr>
          <w:rFonts w:hint="eastAsia"/>
        </w:rPr>
      </w:pPr>
      <w:r>
        <w:rPr>
          <w:rFonts w:hint="eastAsia"/>
        </w:rPr>
        <w:t>在校大学生关注校脸微信公众号，并提交自己相关真实信息</w:t>
      </w:r>
    </w:p>
    <w:p w:rsidR="00E54682" w:rsidRPr="00461628" w:rsidRDefault="00E54682" w:rsidP="00E54682">
      <w:pPr>
        <w:ind w:leftChars="200" w:left="420" w:firstLine="420"/>
      </w:pPr>
      <w:r>
        <w:rPr>
          <w:rFonts w:hint="eastAsia"/>
        </w:rPr>
        <w:t>想了解哪所大学，只要点击，就可以获取到</w:t>
      </w:r>
    </w:p>
    <w:p w:rsidR="001F1943" w:rsidRPr="00461628" w:rsidRDefault="00E54682" w:rsidP="00E54682">
      <w:pPr>
        <w:ind w:leftChars="200" w:left="420" w:firstLine="420"/>
      </w:pPr>
      <w:r>
        <w:rPr>
          <w:rFonts w:hint="eastAsia"/>
        </w:rPr>
        <w:t>扩展流程：无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Default="00750368" w:rsidP="001F1943">
      <w:pPr>
        <w:ind w:firstLine="420"/>
      </w:pPr>
      <w:r>
        <w:rPr>
          <w:rFonts w:hint="eastAsia"/>
        </w:rPr>
        <w:t>地图上定位</w:t>
      </w:r>
      <w:r w:rsidR="001F1943">
        <w:rPr>
          <w:rFonts w:hint="eastAsia"/>
        </w:rPr>
        <w:t>：</w:t>
      </w:r>
    </w:p>
    <w:p w:rsidR="00E54682" w:rsidRDefault="001F1943" w:rsidP="00750368">
      <w:pPr>
        <w:ind w:leftChars="200" w:left="420" w:firstLine="420"/>
        <w:rPr>
          <w:rFonts w:hint="eastAsia"/>
        </w:rPr>
      </w:pPr>
      <w:r w:rsidRPr="00461628">
        <w:rPr>
          <w:rFonts w:hint="eastAsia"/>
        </w:rPr>
        <w:t>干系人利益：</w:t>
      </w:r>
    </w:p>
    <w:p w:rsidR="00750368" w:rsidRPr="00461628" w:rsidRDefault="00750368" w:rsidP="00750368">
      <w:pPr>
        <w:ind w:leftChars="200" w:left="420" w:firstLine="420"/>
      </w:pPr>
      <w:r>
        <w:rPr>
          <w:rFonts w:hint="eastAsia"/>
        </w:rPr>
        <w:t>在校大学生可以定位</w:t>
      </w:r>
    </w:p>
    <w:p w:rsidR="001F1943" w:rsidRPr="00461628" w:rsidRDefault="00E54682" w:rsidP="001F1943">
      <w:pPr>
        <w:ind w:leftChars="200" w:left="420" w:firstLine="420"/>
      </w:pPr>
      <w:r>
        <w:rPr>
          <w:rFonts w:hint="eastAsia"/>
        </w:rPr>
        <w:t>前置条件</w:t>
      </w:r>
      <w:r w:rsidR="00750368">
        <w:rPr>
          <w:rFonts w:hint="eastAsia"/>
        </w:rPr>
        <w:t>：关注校脸公众号，并授权给微信公众号获取其地理位置</w:t>
      </w:r>
      <w:r w:rsidR="00DF2527">
        <w:rPr>
          <w:rFonts w:hint="eastAsia"/>
        </w:rPr>
        <w:t>，注册成功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750368" w:rsidRDefault="00E54682" w:rsidP="000E19B4">
      <w:pPr>
        <w:ind w:leftChars="200" w:left="420" w:firstLine="420"/>
        <w:rPr>
          <w:rFonts w:hint="eastAsia"/>
        </w:rPr>
      </w:pPr>
      <w:r>
        <w:rPr>
          <w:rFonts w:hint="eastAsia"/>
        </w:rPr>
        <w:t>学生</w:t>
      </w:r>
      <w:r w:rsidR="00750368">
        <w:rPr>
          <w:rFonts w:hint="eastAsia"/>
        </w:rPr>
        <w:t>点击</w:t>
      </w:r>
      <w:r w:rsidR="00750368">
        <w:rPr>
          <w:rFonts w:hint="eastAsia"/>
        </w:rPr>
        <w:t>+</w:t>
      </w:r>
      <w:r w:rsidR="00750368">
        <w:rPr>
          <w:rFonts w:hint="eastAsia"/>
        </w:rPr>
        <w:t>号</w:t>
      </w:r>
    </w:p>
    <w:p w:rsidR="00750368" w:rsidRPr="00461628" w:rsidRDefault="00750368" w:rsidP="00750368">
      <w:pPr>
        <w:ind w:leftChars="200" w:left="420" w:firstLine="420"/>
      </w:pPr>
      <w:r>
        <w:rPr>
          <w:rFonts w:hint="eastAsia"/>
        </w:rPr>
        <w:t>可以实现定位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扩展流程：</w:t>
      </w:r>
    </w:p>
    <w:p w:rsidR="001F1943" w:rsidRDefault="000E19B4" w:rsidP="001F1943">
      <w:pPr>
        <w:ind w:leftChars="200" w:left="420" w:firstLine="420"/>
      </w:pPr>
      <w:r>
        <w:rPr>
          <w:rFonts w:hint="eastAsia"/>
        </w:rPr>
        <w:t>如果没有注册，则提示注册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Default="00750368" w:rsidP="001F1943">
      <w:pPr>
        <w:ind w:firstLine="420"/>
      </w:pPr>
      <w:r>
        <w:rPr>
          <w:rFonts w:hint="eastAsia"/>
        </w:rPr>
        <w:t>地图上导航</w:t>
      </w:r>
      <w:r w:rsidR="001F1943">
        <w:rPr>
          <w:rFonts w:hint="eastAsia"/>
        </w:rPr>
        <w:t>：</w:t>
      </w:r>
    </w:p>
    <w:p w:rsidR="001F1943" w:rsidRPr="00E5014C" w:rsidRDefault="001F1943" w:rsidP="001F1943">
      <w:pPr>
        <w:ind w:leftChars="200" w:left="420" w:firstLine="420"/>
      </w:pPr>
      <w:r w:rsidRPr="00E5014C">
        <w:rPr>
          <w:rFonts w:hint="eastAsia"/>
        </w:rPr>
        <w:t>干系人利益：</w:t>
      </w:r>
    </w:p>
    <w:p w:rsidR="001F1943" w:rsidRDefault="00750368" w:rsidP="00750368">
      <w:pPr>
        <w:ind w:leftChars="200" w:left="420" w:firstLine="420"/>
        <w:rPr>
          <w:rFonts w:hint="eastAsia"/>
        </w:rPr>
      </w:pPr>
      <w:r>
        <w:rPr>
          <w:rFonts w:hint="eastAsia"/>
        </w:rPr>
        <w:t>在校大学生可以导航</w:t>
      </w:r>
    </w:p>
    <w:p w:rsidR="00750368" w:rsidRPr="00461628" w:rsidRDefault="00750368" w:rsidP="00750368">
      <w:pPr>
        <w:ind w:leftChars="200" w:left="420" w:firstLine="420"/>
      </w:pPr>
      <w:r>
        <w:rPr>
          <w:rFonts w:hint="eastAsia"/>
        </w:rPr>
        <w:lastRenderedPageBreak/>
        <w:t>前置条件：关注校脸公众号，并授权给微信公众号获取其地理位置</w:t>
      </w:r>
      <w:r w:rsidR="000E19B4">
        <w:rPr>
          <w:rFonts w:hint="eastAsia"/>
        </w:rPr>
        <w:t>，注册成功</w:t>
      </w:r>
    </w:p>
    <w:p w:rsidR="001F1943" w:rsidRDefault="00750368" w:rsidP="00750368">
      <w:pPr>
        <w:ind w:firstLineChars="400" w:firstLine="840"/>
        <w:rPr>
          <w:rFonts w:hint="eastAsia"/>
        </w:rPr>
      </w:pPr>
      <w:r>
        <w:rPr>
          <w:rFonts w:hint="eastAsia"/>
        </w:rPr>
        <w:t>基本流程</w:t>
      </w:r>
      <w:r w:rsidR="001F1943" w:rsidRPr="00E5014C">
        <w:rPr>
          <w:rFonts w:hint="eastAsia"/>
        </w:rPr>
        <w:t>：</w:t>
      </w:r>
    </w:p>
    <w:p w:rsidR="000E19B4" w:rsidRDefault="000E19B4" w:rsidP="000E19B4">
      <w:pPr>
        <w:ind w:leftChars="200" w:left="420" w:firstLine="420"/>
        <w:rPr>
          <w:rFonts w:hint="eastAsia"/>
        </w:rPr>
      </w:pPr>
      <w:r>
        <w:rPr>
          <w:rFonts w:hint="eastAsia"/>
        </w:rPr>
        <w:t>学生点击</w:t>
      </w:r>
      <w:r>
        <w:rPr>
          <w:rFonts w:hint="eastAsia"/>
        </w:rPr>
        <w:t>+</w:t>
      </w:r>
      <w:r>
        <w:rPr>
          <w:rFonts w:hint="eastAsia"/>
        </w:rPr>
        <w:t>号</w:t>
      </w:r>
    </w:p>
    <w:p w:rsidR="00750368" w:rsidRPr="00E5014C" w:rsidRDefault="000E19B4" w:rsidP="000E19B4">
      <w:pPr>
        <w:ind w:leftChars="200" w:left="420" w:firstLine="420"/>
      </w:pPr>
      <w:r>
        <w:rPr>
          <w:rFonts w:hint="eastAsia"/>
        </w:rPr>
        <w:t>可以实现定位</w:t>
      </w:r>
    </w:p>
    <w:p w:rsidR="001F1943" w:rsidRPr="00E5014C" w:rsidRDefault="000E19B4" w:rsidP="00F244A0">
      <w:pPr>
        <w:ind w:leftChars="200" w:left="420" w:firstLine="420"/>
      </w:pPr>
      <w:r>
        <w:rPr>
          <w:rFonts w:hint="eastAsia"/>
        </w:rPr>
        <w:t>扩展路径：如果没有注册成功，则跳转到注册页面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Pr="0086041A" w:rsidRDefault="000E19B4" w:rsidP="001F1943">
      <w:pPr>
        <w:ind w:firstLine="420"/>
      </w:pPr>
      <w:r>
        <w:rPr>
          <w:rFonts w:hint="eastAsia"/>
        </w:rPr>
        <w:t>发送旅行邀约</w:t>
      </w:r>
      <w:r w:rsidR="001F1943" w:rsidRPr="0086041A">
        <w:rPr>
          <w:rFonts w:hint="eastAsia"/>
        </w:rPr>
        <w:t>：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干系人利益：</w:t>
      </w:r>
    </w:p>
    <w:p w:rsidR="001F1943" w:rsidRPr="0086041A" w:rsidRDefault="000E19B4" w:rsidP="001F1943">
      <w:pPr>
        <w:ind w:leftChars="200" w:left="420" w:firstLine="420"/>
      </w:pPr>
      <w:r>
        <w:rPr>
          <w:rFonts w:hint="eastAsia"/>
        </w:rPr>
        <w:t>想去旅行的学生：发送个人愿望需求</w:t>
      </w:r>
    </w:p>
    <w:p w:rsidR="001F1943" w:rsidRPr="0086041A" w:rsidRDefault="000E19B4" w:rsidP="001F1943">
      <w:pPr>
        <w:ind w:leftChars="200" w:left="420" w:firstLine="420"/>
      </w:pPr>
      <w:r>
        <w:rPr>
          <w:rFonts w:hint="eastAsia"/>
        </w:rPr>
        <w:t>前置条件：在校大学生完成注册，日期在毕业年份之前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基本流程：</w:t>
      </w:r>
    </w:p>
    <w:p w:rsidR="001F1943" w:rsidRDefault="000E19B4" w:rsidP="000E19B4">
      <w:pPr>
        <w:ind w:leftChars="200" w:left="420" w:firstLine="420"/>
        <w:rPr>
          <w:rFonts w:hint="eastAsia"/>
        </w:rPr>
      </w:pPr>
      <w:r>
        <w:rPr>
          <w:rFonts w:hint="eastAsia"/>
        </w:rPr>
        <w:t>提前通过头条或大学模块或其他方式明确自己想去哪个大学</w:t>
      </w:r>
    </w:p>
    <w:p w:rsidR="000E19B4" w:rsidRPr="0086041A" w:rsidRDefault="000E19B4" w:rsidP="000E19B4">
      <w:pPr>
        <w:ind w:leftChars="200" w:left="420" w:firstLine="420"/>
      </w:pPr>
      <w:r>
        <w:rPr>
          <w:rFonts w:hint="eastAsia"/>
        </w:rPr>
        <w:t>发送</w:t>
      </w:r>
      <w:r w:rsidR="00F52382">
        <w:rPr>
          <w:rFonts w:hint="eastAsia"/>
        </w:rPr>
        <w:t>请求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扩展流程：</w:t>
      </w:r>
    </w:p>
    <w:p w:rsidR="001F1943" w:rsidRPr="00F52382" w:rsidRDefault="00F52382" w:rsidP="00F52382">
      <w:pPr>
        <w:ind w:leftChars="200" w:left="420" w:firstLine="420"/>
      </w:pPr>
      <w:r>
        <w:rPr>
          <w:rFonts w:hint="eastAsia"/>
        </w:rPr>
        <w:t>无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Default="00F52382" w:rsidP="001F1943">
      <w:pPr>
        <w:ind w:firstLine="420"/>
        <w:jc w:val="left"/>
      </w:pPr>
      <w:r>
        <w:rPr>
          <w:rFonts w:hint="eastAsia"/>
        </w:rPr>
        <w:t>接受旅行邀约（匹配成功）</w:t>
      </w:r>
      <w:r w:rsidR="001F1943">
        <w:rPr>
          <w:rFonts w:hint="eastAsia"/>
        </w:rPr>
        <w:t>：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干系人利益：</w:t>
      </w:r>
    </w:p>
    <w:p w:rsidR="001F1943" w:rsidRPr="0086041A" w:rsidRDefault="00F52382" w:rsidP="001F1943">
      <w:pPr>
        <w:ind w:leftChars="200" w:left="420" w:firstLine="420"/>
      </w:pPr>
      <w:r>
        <w:rPr>
          <w:rFonts w:hint="eastAsia"/>
        </w:rPr>
        <w:t>学生</w:t>
      </w:r>
      <w:r w:rsidR="001F1943" w:rsidRPr="0086041A">
        <w:rPr>
          <w:rFonts w:hint="eastAsia"/>
        </w:rPr>
        <w:t>：</w:t>
      </w:r>
      <w:r>
        <w:rPr>
          <w:rFonts w:hint="eastAsia"/>
        </w:rPr>
        <w:t>可以交友，可以找到伙伴一起去心仪的地方玩耍</w:t>
      </w:r>
    </w:p>
    <w:p w:rsidR="001F1943" w:rsidRPr="0086041A" w:rsidRDefault="001F1943" w:rsidP="00F52382">
      <w:pPr>
        <w:ind w:leftChars="200" w:left="420" w:firstLine="420"/>
      </w:pPr>
      <w:r w:rsidRPr="0086041A">
        <w:rPr>
          <w:rFonts w:hint="eastAsia"/>
        </w:rPr>
        <w:t>前置条件：</w:t>
      </w:r>
      <w:r w:rsidR="00F52382">
        <w:rPr>
          <w:rFonts w:hint="eastAsia"/>
        </w:rPr>
        <w:t>在校大学生完成注册，日期在毕业年份之前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基本流程：</w:t>
      </w:r>
    </w:p>
    <w:p w:rsidR="001F1943" w:rsidRPr="0086041A" w:rsidRDefault="00F52382" w:rsidP="001F1943">
      <w:pPr>
        <w:ind w:leftChars="200" w:left="420" w:firstLine="420"/>
      </w:pPr>
      <w:r>
        <w:rPr>
          <w:rFonts w:hint="eastAsia"/>
        </w:rPr>
        <w:t>看到符合自己心意的请求，</w:t>
      </w:r>
    </w:p>
    <w:p w:rsidR="001F1943" w:rsidRDefault="00F52382" w:rsidP="00F52382">
      <w:pPr>
        <w:ind w:leftChars="200" w:left="420" w:firstLine="420"/>
        <w:rPr>
          <w:rFonts w:hint="eastAsia"/>
        </w:rPr>
      </w:pPr>
      <w:r>
        <w:rPr>
          <w:rFonts w:hint="eastAsia"/>
        </w:rPr>
        <w:t>同意请求</w:t>
      </w:r>
    </w:p>
    <w:p w:rsidR="00F52382" w:rsidRPr="0086041A" w:rsidRDefault="00F52382" w:rsidP="00F52382">
      <w:pPr>
        <w:ind w:leftChars="200" w:left="420" w:firstLine="420"/>
      </w:pPr>
      <w:r>
        <w:rPr>
          <w:rFonts w:hint="eastAsia"/>
        </w:rPr>
        <w:t>则匹配成功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扩展流程：</w:t>
      </w:r>
    </w:p>
    <w:p w:rsidR="001F1943" w:rsidRPr="0086041A" w:rsidRDefault="00F52382" w:rsidP="00F52382">
      <w:pPr>
        <w:ind w:leftChars="200" w:left="420" w:firstLine="420"/>
      </w:pPr>
      <w:r>
        <w:rPr>
          <w:rFonts w:hint="eastAsia"/>
        </w:rPr>
        <w:t>无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Pr="000B3D19" w:rsidRDefault="00F52382" w:rsidP="001F1943">
      <w:pPr>
        <w:ind w:firstLine="420"/>
      </w:pPr>
      <w:r>
        <w:rPr>
          <w:rFonts w:hint="eastAsia"/>
        </w:rPr>
        <w:t>发校友圈</w:t>
      </w:r>
      <w:r w:rsidR="001F1943" w:rsidRPr="000B3D19">
        <w:rPr>
          <w:rFonts w:hint="eastAsia"/>
        </w:rPr>
        <w:t>：</w:t>
      </w:r>
    </w:p>
    <w:p w:rsidR="001F1943" w:rsidRPr="000B3D19" w:rsidRDefault="001F1943" w:rsidP="001F1943">
      <w:pPr>
        <w:ind w:leftChars="200" w:left="420" w:firstLine="420"/>
      </w:pPr>
      <w:r w:rsidRPr="000B3D19">
        <w:rPr>
          <w:rFonts w:hint="eastAsia"/>
        </w:rPr>
        <w:t>干系人利益：</w:t>
      </w:r>
    </w:p>
    <w:p w:rsidR="001F1943" w:rsidRPr="000B3D19" w:rsidRDefault="001F1943" w:rsidP="001F1943">
      <w:pPr>
        <w:ind w:leftChars="200" w:left="420" w:firstLine="420"/>
      </w:pPr>
    </w:p>
    <w:p w:rsidR="001F1943" w:rsidRPr="000B3D19" w:rsidRDefault="00F52382" w:rsidP="001F1943">
      <w:pPr>
        <w:ind w:leftChars="200" w:left="420" w:firstLine="420"/>
      </w:pPr>
      <w:r>
        <w:rPr>
          <w:rFonts w:hint="eastAsia"/>
        </w:rPr>
        <w:lastRenderedPageBreak/>
        <w:t>匹配成功的学生：可以在旅游途中分享自己的心情和感受</w:t>
      </w:r>
    </w:p>
    <w:p w:rsidR="001F1943" w:rsidRPr="000B3D19" w:rsidRDefault="00F52382" w:rsidP="001F1943">
      <w:pPr>
        <w:ind w:leftChars="200" w:left="420" w:firstLine="420"/>
      </w:pPr>
      <w:r>
        <w:rPr>
          <w:rFonts w:hint="eastAsia"/>
        </w:rPr>
        <w:t>前置条件：匹配成功</w:t>
      </w:r>
    </w:p>
    <w:p w:rsidR="001F1943" w:rsidRPr="000B3D19" w:rsidRDefault="001F1943" w:rsidP="001F1943">
      <w:pPr>
        <w:ind w:leftChars="200" w:left="420" w:firstLine="420"/>
      </w:pPr>
      <w:r w:rsidRPr="000B3D19">
        <w:rPr>
          <w:rFonts w:hint="eastAsia"/>
        </w:rPr>
        <w:t>基本路径：</w:t>
      </w:r>
    </w:p>
    <w:p w:rsidR="001F1943" w:rsidRDefault="00F52382" w:rsidP="00F52382">
      <w:pPr>
        <w:ind w:leftChars="200" w:left="420" w:firstLine="420"/>
        <w:rPr>
          <w:rFonts w:hint="eastAsia"/>
        </w:rPr>
      </w:pPr>
      <w:r>
        <w:rPr>
          <w:rFonts w:hint="eastAsia"/>
        </w:rPr>
        <w:t>从匹配成功开始，到匹配成功之后的</w:t>
      </w:r>
      <w:r>
        <w:rPr>
          <w:rFonts w:hint="eastAsia"/>
        </w:rPr>
        <w:t>7</w:t>
      </w:r>
      <w:r>
        <w:rPr>
          <w:rFonts w:hint="eastAsia"/>
        </w:rPr>
        <w:t>天内</w:t>
      </w:r>
    </w:p>
    <w:p w:rsidR="00F52382" w:rsidRDefault="00F52382" w:rsidP="00F52382">
      <w:pPr>
        <w:ind w:leftChars="200" w:left="420" w:firstLine="420"/>
        <w:rPr>
          <w:rFonts w:hint="eastAsia"/>
        </w:rPr>
      </w:pPr>
      <w:r>
        <w:rPr>
          <w:rFonts w:hint="eastAsia"/>
        </w:rPr>
        <w:t>可以有发校友圈动态的权限，</w:t>
      </w:r>
    </w:p>
    <w:p w:rsidR="00F52382" w:rsidRPr="000B3D19" w:rsidRDefault="00F52382" w:rsidP="00F52382">
      <w:pPr>
        <w:ind w:leftChars="200" w:left="420" w:firstLine="420"/>
      </w:pPr>
      <w:r>
        <w:rPr>
          <w:rFonts w:hint="eastAsia"/>
        </w:rPr>
        <w:t>没有匹配成功的学生，只可拥有评论回复权限</w:t>
      </w:r>
    </w:p>
    <w:p w:rsidR="001F1943" w:rsidRPr="000B3D19" w:rsidRDefault="001F1943" w:rsidP="001F1943">
      <w:pPr>
        <w:ind w:leftChars="200" w:left="420" w:firstLine="420"/>
      </w:pPr>
      <w:r w:rsidRPr="000B3D19">
        <w:rPr>
          <w:rFonts w:hint="eastAsia"/>
        </w:rPr>
        <w:t>扩展路径：</w:t>
      </w:r>
    </w:p>
    <w:p w:rsidR="009E6649" w:rsidRPr="009E6649" w:rsidRDefault="00671088" w:rsidP="00671088">
      <w:pPr>
        <w:ind w:leftChars="200" w:left="420" w:firstLine="420"/>
      </w:pPr>
      <w:r>
        <w:rPr>
          <w:rFonts w:hint="eastAsia"/>
        </w:rPr>
        <w:t>当没有匹配成功的学生超越权限去发校友圈时提示他放弃吧，赶紧找到小伙伴儿</w:t>
      </w:r>
    </w:p>
    <w:p w:rsidR="009E6649" w:rsidRPr="00702C0E" w:rsidRDefault="009E6649" w:rsidP="009E6649">
      <w:pPr>
        <w:rPr>
          <w:rFonts w:ascii="Times New Roman" w:hAnsi="Times New Roman" w:cs="Times New Roman"/>
          <w:szCs w:val="24"/>
        </w:rPr>
      </w:pPr>
      <w:r w:rsidRPr="00702C0E">
        <w:rPr>
          <w:rFonts w:ascii="Times New Roman" w:hAnsi="Times New Roman" w:cs="Times New Roman" w:hint="eastAsia"/>
          <w:szCs w:val="24"/>
        </w:rPr>
        <w:t>用例名：</w:t>
      </w:r>
    </w:p>
    <w:p w:rsidR="009E6649" w:rsidRPr="00702C0E" w:rsidRDefault="00671088" w:rsidP="009E6649">
      <w:pPr>
        <w:ind w:leftChars="200" w:left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聊天</w:t>
      </w:r>
      <w:r w:rsidR="009E6649">
        <w:rPr>
          <w:rFonts w:hint="eastAsia"/>
        </w:rPr>
        <w:t>：</w:t>
      </w:r>
    </w:p>
    <w:p w:rsidR="009E6649" w:rsidRPr="00702C0E" w:rsidRDefault="009E6649" w:rsidP="009E6649">
      <w:pPr>
        <w:ind w:leftChars="400" w:left="840"/>
        <w:rPr>
          <w:rFonts w:ascii="Times New Roman" w:hAnsi="Times New Roman" w:cs="Times New Roman"/>
          <w:szCs w:val="24"/>
        </w:rPr>
      </w:pPr>
      <w:r w:rsidRPr="00702C0E">
        <w:rPr>
          <w:rFonts w:ascii="Times New Roman" w:hAnsi="Times New Roman" w:cs="Times New Roman" w:hint="eastAsia"/>
          <w:szCs w:val="24"/>
        </w:rPr>
        <w:t>干系人利益：</w:t>
      </w:r>
    </w:p>
    <w:p w:rsidR="009E6649" w:rsidRPr="00702C0E" w:rsidRDefault="00671088" w:rsidP="009E6649">
      <w:pPr>
        <w:ind w:leftChars="400" w:left="8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匹配成功的人：可以聊天，约着去玩耍</w:t>
      </w:r>
    </w:p>
    <w:p w:rsidR="009E6649" w:rsidRPr="00702C0E" w:rsidRDefault="00671088" w:rsidP="009E6649">
      <w:pPr>
        <w:ind w:leftChars="400" w:left="8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前置条件：匹配成功</w:t>
      </w:r>
    </w:p>
    <w:p w:rsidR="009E6649" w:rsidRDefault="009E6649" w:rsidP="00671088">
      <w:pPr>
        <w:ind w:leftChars="400" w:left="840"/>
        <w:rPr>
          <w:rFonts w:ascii="Times New Roman" w:hAnsi="Times New Roman" w:cs="Times New Roman" w:hint="eastAsia"/>
          <w:szCs w:val="24"/>
        </w:rPr>
      </w:pPr>
      <w:r w:rsidRPr="00702C0E">
        <w:rPr>
          <w:rFonts w:ascii="Times New Roman" w:hAnsi="Times New Roman" w:cs="Times New Roman" w:hint="eastAsia"/>
          <w:szCs w:val="24"/>
        </w:rPr>
        <w:t>基本流程：</w:t>
      </w:r>
    </w:p>
    <w:p w:rsidR="00671088" w:rsidRDefault="00671088" w:rsidP="00671088">
      <w:pPr>
        <w:ind w:leftChars="400" w:left="8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一方接受请求，</w:t>
      </w:r>
    </w:p>
    <w:p w:rsidR="00671088" w:rsidRDefault="00671088" w:rsidP="00671088">
      <w:pPr>
        <w:ind w:leftChars="400" w:left="8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一方同意请求，</w:t>
      </w:r>
    </w:p>
    <w:p w:rsidR="009E6649" w:rsidRPr="00671088" w:rsidRDefault="00671088" w:rsidP="00671088">
      <w:pPr>
        <w:ind w:leftChars="400" w:left="8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即可聊天</w:t>
      </w:r>
    </w:p>
    <w:p w:rsidR="002F626D" w:rsidRDefault="002F626D" w:rsidP="002F626D">
      <w:pPr>
        <w:pStyle w:val="1"/>
      </w:pPr>
      <w:bookmarkStart w:id="45" w:name="_Toc290468065"/>
      <w:bookmarkStart w:id="46" w:name="_Toc290468304"/>
      <w:bookmarkStart w:id="47" w:name="_Toc301195125"/>
      <w:r>
        <w:rPr>
          <w:rFonts w:hint="eastAsia"/>
        </w:rPr>
        <w:t>非功能性需求</w:t>
      </w:r>
      <w:bookmarkEnd w:id="45"/>
      <w:bookmarkEnd w:id="46"/>
      <w:bookmarkEnd w:id="47"/>
    </w:p>
    <w:p w:rsidR="009B7C79" w:rsidRPr="009B7C79" w:rsidRDefault="00AF2073" w:rsidP="009B7C79">
      <w:pPr>
        <w:pStyle w:val="2"/>
      </w:pPr>
      <w:bookmarkStart w:id="48" w:name="_Toc290468066"/>
      <w:bookmarkStart w:id="49" w:name="_Toc290468305"/>
      <w:bookmarkStart w:id="50" w:name="_Toc301195126"/>
      <w:r>
        <w:rPr>
          <w:rFonts w:hint="eastAsia"/>
        </w:rPr>
        <w:t>指标参数</w:t>
      </w:r>
      <w:bookmarkEnd w:id="48"/>
      <w:bookmarkEnd w:id="49"/>
      <w:bookmarkEnd w:id="50"/>
    </w:p>
    <w:p w:rsidR="00AF2073" w:rsidRDefault="00AF2073" w:rsidP="00AF2073">
      <w:pPr>
        <w:pStyle w:val="3"/>
      </w:pPr>
      <w:bookmarkStart w:id="51" w:name="_Toc290468067"/>
      <w:bookmarkStart w:id="52" w:name="_Toc290468306"/>
      <w:bookmarkStart w:id="53" w:name="_Toc301195127"/>
      <w:r>
        <w:rPr>
          <w:rFonts w:hint="eastAsia"/>
        </w:rPr>
        <w:t>性能参数</w:t>
      </w:r>
      <w:bookmarkEnd w:id="51"/>
      <w:bookmarkEnd w:id="52"/>
      <w:bookmarkEnd w:id="53"/>
    </w:p>
    <w:p w:rsidR="006F31DF" w:rsidRPr="00217EDD" w:rsidRDefault="006F31DF" w:rsidP="00217EDD">
      <w:pPr>
        <w:ind w:firstLine="420"/>
      </w:pPr>
      <w:r w:rsidRPr="00217EDD">
        <w:rPr>
          <w:rFonts w:hint="eastAsia"/>
        </w:rPr>
        <w:t>在网络情况完全稳定、可靠的情况下，应达到以下指标：</w:t>
      </w:r>
    </w:p>
    <w:p w:rsidR="006F31DF" w:rsidRPr="00217EDD" w:rsidRDefault="006F31DF" w:rsidP="00217EDD">
      <w:pPr>
        <w:ind w:firstLine="420"/>
      </w:pPr>
      <w:r w:rsidRPr="00217EDD">
        <w:rPr>
          <w:rFonts w:hint="eastAsia"/>
        </w:rPr>
        <w:t>并发用户数支持</w:t>
      </w:r>
    </w:p>
    <w:p w:rsidR="006F31DF" w:rsidRPr="00217EDD" w:rsidRDefault="006F31DF" w:rsidP="00217EDD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平均并发请求数：</w:t>
      </w:r>
      <w:r w:rsidRPr="00217EDD">
        <w:t>8-12</w:t>
      </w:r>
      <w:r w:rsidRPr="00217EDD">
        <w:rPr>
          <w:rFonts w:hint="eastAsia"/>
        </w:rPr>
        <w:t>个</w:t>
      </w:r>
      <w:r w:rsidRPr="00217EDD">
        <w:t>/</w:t>
      </w:r>
      <w:r w:rsidRPr="00217EDD">
        <w:rPr>
          <w:rFonts w:hint="eastAsia"/>
        </w:rPr>
        <w:t>秒</w:t>
      </w:r>
    </w:p>
    <w:p w:rsidR="006F31DF" w:rsidRPr="00217EDD" w:rsidRDefault="006F31DF" w:rsidP="00217EDD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峰值并发请求数：</w:t>
      </w:r>
      <w:r w:rsidRPr="00217EDD">
        <w:t>18-20</w:t>
      </w:r>
      <w:r w:rsidRPr="00217EDD">
        <w:rPr>
          <w:rFonts w:hint="eastAsia"/>
        </w:rPr>
        <w:t>个</w:t>
      </w:r>
      <w:r w:rsidRPr="00217EDD">
        <w:t>/</w:t>
      </w:r>
      <w:r w:rsidRPr="00217EDD">
        <w:rPr>
          <w:rFonts w:hint="eastAsia"/>
        </w:rPr>
        <w:t>秒</w:t>
      </w:r>
    </w:p>
    <w:p w:rsidR="006F31DF" w:rsidRPr="00217EDD" w:rsidRDefault="006F31DF" w:rsidP="00217EDD">
      <w:pPr>
        <w:ind w:firstLine="420"/>
      </w:pPr>
      <w:r w:rsidRPr="00217EDD">
        <w:rPr>
          <w:rFonts w:hint="eastAsia"/>
        </w:rPr>
        <w:t>响应速度</w:t>
      </w:r>
    </w:p>
    <w:p w:rsidR="006F31DF" w:rsidRPr="00217EDD" w:rsidRDefault="006F31DF" w:rsidP="00217EDD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平均并发时的响应速度：</w:t>
      </w:r>
      <w:r w:rsidRPr="00217EDD">
        <w:t>200-300</w:t>
      </w:r>
      <w:r w:rsidRPr="00217EDD">
        <w:rPr>
          <w:rFonts w:hint="eastAsia"/>
        </w:rPr>
        <w:t>毫秒</w:t>
      </w:r>
      <w:r w:rsidRPr="00217EDD">
        <w:t>/</w:t>
      </w:r>
      <w:r w:rsidRPr="00217EDD">
        <w:rPr>
          <w:rFonts w:hint="eastAsia"/>
        </w:rPr>
        <w:t>请求</w:t>
      </w:r>
    </w:p>
    <w:p w:rsidR="00C50493" w:rsidRPr="00217EDD" w:rsidRDefault="006F31DF" w:rsidP="00217EDD">
      <w:pPr>
        <w:ind w:firstLine="420"/>
      </w:pPr>
      <w:r w:rsidRPr="00217EDD">
        <w:lastRenderedPageBreak/>
        <w:t></w:t>
      </w:r>
      <w:r w:rsidRPr="00217EDD">
        <w:tab/>
      </w:r>
      <w:r w:rsidRPr="00217EDD">
        <w:rPr>
          <w:rFonts w:hint="eastAsia"/>
        </w:rPr>
        <w:t>峰值并发时的响应速度：</w:t>
      </w:r>
      <w:r w:rsidRPr="00217EDD">
        <w:t>800-1000</w:t>
      </w:r>
      <w:r w:rsidRPr="00217EDD">
        <w:rPr>
          <w:rFonts w:hint="eastAsia"/>
        </w:rPr>
        <w:t>毫秒</w:t>
      </w:r>
      <w:r w:rsidRPr="00217EDD">
        <w:t>/</w:t>
      </w:r>
      <w:r w:rsidRPr="00217EDD">
        <w:rPr>
          <w:rFonts w:hint="eastAsia"/>
        </w:rPr>
        <w:t>请求</w:t>
      </w:r>
      <w:r w:rsidR="00C50493" w:rsidRPr="00217EDD">
        <w:rPr>
          <w:rFonts w:hint="eastAsia"/>
        </w:rPr>
        <w:t>]</w:t>
      </w:r>
    </w:p>
    <w:p w:rsidR="00C50493" w:rsidRPr="00C50493" w:rsidRDefault="00C50493" w:rsidP="00C50493"/>
    <w:p w:rsidR="00AF2073" w:rsidRDefault="00AF2073" w:rsidP="00AF2073">
      <w:pPr>
        <w:pStyle w:val="3"/>
      </w:pPr>
      <w:bookmarkStart w:id="54" w:name="_Toc290468068"/>
      <w:bookmarkStart w:id="55" w:name="_Toc290468307"/>
      <w:bookmarkStart w:id="56" w:name="_Toc301195128"/>
      <w:r>
        <w:rPr>
          <w:rFonts w:hint="eastAsia"/>
        </w:rPr>
        <w:t>并发用户数</w:t>
      </w:r>
      <w:bookmarkEnd w:id="54"/>
      <w:bookmarkEnd w:id="55"/>
      <w:bookmarkEnd w:id="56"/>
    </w:p>
    <w:p w:rsidR="006F31DF" w:rsidRDefault="0014431E" w:rsidP="006F31DF">
      <w:r w:rsidRPr="0014431E">
        <w:rPr>
          <w:rFonts w:hint="eastAsia"/>
        </w:rPr>
        <w:t>500</w:t>
      </w:r>
    </w:p>
    <w:p w:rsidR="006F31DF" w:rsidRDefault="006F31DF" w:rsidP="006F31DF">
      <w:pPr>
        <w:pStyle w:val="3"/>
      </w:pPr>
      <w:bookmarkStart w:id="57" w:name="_Toc290468069"/>
      <w:bookmarkStart w:id="58" w:name="_Toc290468308"/>
      <w:bookmarkStart w:id="59" w:name="_Toc301195129"/>
      <w:r>
        <w:rPr>
          <w:rFonts w:hint="eastAsia"/>
        </w:rPr>
        <w:t>数据容量</w:t>
      </w:r>
      <w:bookmarkEnd w:id="57"/>
      <w:bookmarkEnd w:id="58"/>
      <w:bookmarkEnd w:id="59"/>
    </w:p>
    <w:p w:rsidR="0014431E" w:rsidRPr="0014431E" w:rsidRDefault="0014431E" w:rsidP="0014431E">
      <w:r w:rsidRPr="0014431E">
        <w:rPr>
          <w:rFonts w:hint="eastAsia"/>
        </w:rPr>
        <w:t>按照</w:t>
      </w:r>
      <w:r w:rsidR="00671088">
        <w:rPr>
          <w:rFonts w:hint="eastAsia"/>
        </w:rPr>
        <w:t>校脸微信公众号</w:t>
      </w:r>
      <w:r>
        <w:rPr>
          <w:rFonts w:hint="eastAsia"/>
        </w:rPr>
        <w:t>6000</w:t>
      </w:r>
      <w:r w:rsidR="00217EDD">
        <w:rPr>
          <w:rFonts w:hint="eastAsia"/>
        </w:rPr>
        <w:t>个</w:t>
      </w:r>
      <w:r w:rsidRPr="0014431E">
        <w:rPr>
          <w:rFonts w:hint="eastAsia"/>
        </w:rPr>
        <w:t>计算，按一份</w:t>
      </w:r>
      <w:r w:rsidR="00217EDD">
        <w:rPr>
          <w:rFonts w:hint="eastAsia"/>
        </w:rPr>
        <w:t>旅馆</w:t>
      </w:r>
      <w:r w:rsidRPr="0014431E">
        <w:rPr>
          <w:rFonts w:hint="eastAsia"/>
        </w:rPr>
        <w:t>资料</w:t>
      </w:r>
      <w:r>
        <w:rPr>
          <w:rFonts w:hint="eastAsia"/>
        </w:rPr>
        <w:t>5M</w:t>
      </w:r>
      <w:r w:rsidRPr="0014431E">
        <w:rPr>
          <w:rFonts w:hint="eastAsia"/>
        </w:rPr>
        <w:t>计算，分别为</w:t>
      </w:r>
      <w:r>
        <w:rPr>
          <w:rFonts w:hint="eastAsia"/>
        </w:rPr>
        <w:t>300</w:t>
      </w:r>
      <w:r w:rsidRPr="0014431E">
        <w:rPr>
          <w:rFonts w:hint="eastAsia"/>
        </w:rPr>
        <w:t>M</w:t>
      </w:r>
      <w:r w:rsidRPr="0014431E">
        <w:rPr>
          <w:rFonts w:hint="eastAsia"/>
        </w:rPr>
        <w:t>，</w:t>
      </w:r>
      <w:r>
        <w:rPr>
          <w:rFonts w:hint="eastAsia"/>
        </w:rPr>
        <w:t>3000</w:t>
      </w:r>
      <w:r w:rsidRPr="0014431E">
        <w:rPr>
          <w:rFonts w:hint="eastAsia"/>
        </w:rPr>
        <w:t>M</w:t>
      </w:r>
      <w:r w:rsidRPr="0014431E">
        <w:rPr>
          <w:rFonts w:hint="eastAsia"/>
        </w:rPr>
        <w:t>。</w:t>
      </w:r>
    </w:p>
    <w:p w:rsidR="0014431E" w:rsidRPr="0014431E" w:rsidRDefault="0014431E" w:rsidP="0014431E">
      <w:r w:rsidRPr="0014431E">
        <w:rPr>
          <w:rFonts w:hint="eastAsia"/>
        </w:rPr>
        <w:t>按每笔业务产生</w:t>
      </w:r>
      <w:r w:rsidR="00217EDD">
        <w:rPr>
          <w:rFonts w:hint="eastAsia"/>
        </w:rPr>
        <w:t>1M</w:t>
      </w:r>
      <w:r w:rsidRPr="0014431E">
        <w:rPr>
          <w:rFonts w:hint="eastAsia"/>
        </w:rPr>
        <w:t>数据计算，每日交易产生数据量：交易量</w:t>
      </w:r>
      <w:r w:rsidRPr="0014431E">
        <w:rPr>
          <w:rFonts w:hint="eastAsia"/>
        </w:rPr>
        <w:t>*</w:t>
      </w:r>
      <w:r w:rsidRPr="0014431E">
        <w:rPr>
          <w:rFonts w:hint="eastAsia"/>
        </w:rPr>
        <w:t>每笔交易数据量</w:t>
      </w:r>
    </w:p>
    <w:p w:rsidR="0014431E" w:rsidRPr="0014431E" w:rsidRDefault="0014431E" w:rsidP="0014431E">
      <w:r w:rsidRPr="0014431E">
        <w:rPr>
          <w:rFonts w:hint="eastAsia"/>
        </w:rPr>
        <w:t>按照</w:t>
      </w:r>
      <w:r>
        <w:rPr>
          <w:rFonts w:hint="eastAsia"/>
        </w:rPr>
        <w:t>北戴河</w:t>
      </w:r>
      <w:r w:rsidR="00217EDD">
        <w:rPr>
          <w:rFonts w:hint="eastAsia"/>
        </w:rPr>
        <w:t>旅馆</w:t>
      </w:r>
      <w:r w:rsidR="00217EDD">
        <w:rPr>
          <w:rFonts w:hint="eastAsia"/>
        </w:rPr>
        <w:t>60</w:t>
      </w:r>
      <w:r w:rsidRPr="0014431E">
        <w:rPr>
          <w:rFonts w:hint="eastAsia"/>
        </w:rPr>
        <w:t>%</w:t>
      </w:r>
      <w:r w:rsidR="00217EDD">
        <w:rPr>
          <w:rFonts w:hint="eastAsia"/>
        </w:rPr>
        <w:t>入住率</w:t>
      </w:r>
      <w:r w:rsidRPr="0014431E">
        <w:rPr>
          <w:rFonts w:hint="eastAsia"/>
        </w:rPr>
        <w:t>，每天产生</w:t>
      </w:r>
      <w:r w:rsidR="00217EDD">
        <w:rPr>
          <w:rFonts w:hint="eastAsia"/>
        </w:rPr>
        <w:t>6000*60%</w:t>
      </w:r>
      <w:r w:rsidRPr="0014431E">
        <w:rPr>
          <w:rFonts w:hint="eastAsia"/>
        </w:rPr>
        <w:t>笔交易，交易数据保存半年计算：</w:t>
      </w:r>
    </w:p>
    <w:p w:rsidR="0014431E" w:rsidRPr="0014431E" w:rsidRDefault="0014431E" w:rsidP="0014431E">
      <w:r w:rsidRPr="0014431E">
        <w:rPr>
          <w:rFonts w:hint="eastAsia"/>
        </w:rPr>
        <w:t>数据库容量＝用户资料＋每日产生数量</w:t>
      </w:r>
      <w:r w:rsidRPr="0014431E">
        <w:rPr>
          <w:rFonts w:hint="eastAsia"/>
        </w:rPr>
        <w:t>*182</w:t>
      </w:r>
      <w:r w:rsidRPr="0014431E">
        <w:rPr>
          <w:rFonts w:hint="eastAsia"/>
        </w:rPr>
        <w:t>天</w:t>
      </w:r>
    </w:p>
    <w:p w:rsidR="0014431E" w:rsidRPr="0014431E" w:rsidRDefault="0014431E" w:rsidP="0014431E">
      <w:r w:rsidRPr="0014431E">
        <w:rPr>
          <w:rFonts w:hint="eastAsia"/>
        </w:rPr>
        <w:t>＝</w:t>
      </w:r>
      <w:r w:rsidR="00217EDD">
        <w:rPr>
          <w:rFonts w:hint="eastAsia"/>
        </w:rPr>
        <w:t>3000</w:t>
      </w:r>
      <w:r w:rsidRPr="0014431E">
        <w:rPr>
          <w:rFonts w:hint="eastAsia"/>
        </w:rPr>
        <w:t>M+100M*182</w:t>
      </w:r>
    </w:p>
    <w:p w:rsidR="006F31DF" w:rsidRPr="0014431E" w:rsidRDefault="0014431E" w:rsidP="0014431E">
      <w:r w:rsidRPr="0014431E">
        <w:rPr>
          <w:rFonts w:hint="eastAsia"/>
        </w:rPr>
        <w:t>＝</w:t>
      </w:r>
      <w:r w:rsidR="00217EDD">
        <w:rPr>
          <w:rFonts w:hint="eastAsia"/>
        </w:rPr>
        <w:t>21200</w:t>
      </w:r>
      <w:r w:rsidRPr="0014431E">
        <w:rPr>
          <w:rFonts w:hint="eastAsia"/>
        </w:rPr>
        <w:t>M</w:t>
      </w:r>
      <w:r w:rsidRPr="0014431E">
        <w:rPr>
          <w:rFonts w:hint="eastAsia"/>
        </w:rPr>
        <w:t>（约为</w:t>
      </w:r>
      <w:r w:rsidRPr="0014431E">
        <w:rPr>
          <w:rFonts w:hint="eastAsia"/>
        </w:rPr>
        <w:t>2</w:t>
      </w:r>
      <w:r w:rsidR="00217EDD">
        <w:rPr>
          <w:rFonts w:hint="eastAsia"/>
        </w:rPr>
        <w:t>1</w:t>
      </w:r>
      <w:r w:rsidRPr="0014431E">
        <w:rPr>
          <w:rFonts w:hint="eastAsia"/>
        </w:rPr>
        <w:t>G</w:t>
      </w:r>
      <w:r w:rsidRPr="0014431E">
        <w:rPr>
          <w:rFonts w:hint="eastAsia"/>
        </w:rPr>
        <w:t>）</w:t>
      </w:r>
    </w:p>
    <w:p w:rsidR="00AF2073" w:rsidRDefault="00AF2073" w:rsidP="00AF2073">
      <w:pPr>
        <w:pStyle w:val="2"/>
      </w:pPr>
      <w:bookmarkStart w:id="60" w:name="_Toc290468070"/>
      <w:bookmarkStart w:id="61" w:name="_Toc290468309"/>
      <w:bookmarkStart w:id="62" w:name="_Toc301195130"/>
      <w:r>
        <w:rPr>
          <w:rFonts w:hint="eastAsia"/>
        </w:rPr>
        <w:t>硬件服务器及网络需求</w:t>
      </w:r>
      <w:bookmarkEnd w:id="60"/>
      <w:bookmarkEnd w:id="61"/>
      <w:bookmarkEnd w:id="62"/>
    </w:p>
    <w:p w:rsidR="00AF2073" w:rsidRDefault="00AF2073" w:rsidP="00AF2073">
      <w:pPr>
        <w:pStyle w:val="3"/>
      </w:pPr>
      <w:bookmarkStart w:id="63" w:name="_Toc290468071"/>
      <w:bookmarkStart w:id="64" w:name="_Toc290468310"/>
      <w:bookmarkStart w:id="65" w:name="_Toc301195131"/>
      <w:r>
        <w:rPr>
          <w:rFonts w:hint="eastAsia"/>
        </w:rPr>
        <w:t>网络拓扑</w:t>
      </w:r>
      <w:bookmarkEnd w:id="63"/>
      <w:bookmarkEnd w:id="64"/>
      <w:bookmarkEnd w:id="65"/>
    </w:p>
    <w:p w:rsidR="00F9703E" w:rsidRDefault="00E76FD0" w:rsidP="00E76FD0">
      <w:pPr>
        <w:rPr>
          <w:i/>
          <w:color w:val="548DD4" w:themeColor="text2" w:themeTint="99"/>
        </w:rPr>
      </w:pPr>
      <w:r w:rsidRPr="00E76FD0">
        <w:rPr>
          <w:rFonts w:hint="eastAsia"/>
          <w:i/>
          <w:color w:val="548DD4" w:themeColor="text2" w:themeTint="99"/>
        </w:rPr>
        <w:t>[</w:t>
      </w:r>
      <w:r w:rsidRPr="00E76FD0">
        <w:rPr>
          <w:rFonts w:hint="eastAsia"/>
          <w:i/>
          <w:color w:val="548DD4" w:themeColor="text2" w:themeTint="99"/>
        </w:rPr>
        <w:t>重点画出项目成果将来运行的网络环境。</w:t>
      </w:r>
    </w:p>
    <w:p w:rsidR="00E76FD0" w:rsidRPr="00E76FD0" w:rsidRDefault="00F9703E" w:rsidP="00E76FD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注意：这里是对现有网络环境的分析，是系统的限制因素。</w:t>
      </w:r>
      <w:r w:rsidR="00E76FD0" w:rsidRPr="00E76FD0">
        <w:rPr>
          <w:rFonts w:hint="eastAsia"/>
          <w:i/>
          <w:color w:val="548DD4" w:themeColor="text2" w:themeTint="99"/>
        </w:rPr>
        <w:t>]</w:t>
      </w:r>
    </w:p>
    <w:p w:rsidR="00E76FD0" w:rsidRPr="00E76FD0" w:rsidRDefault="00E76FD0" w:rsidP="00E76FD0"/>
    <w:p w:rsidR="00AF2073" w:rsidRDefault="00AF2073" w:rsidP="00AF2073">
      <w:pPr>
        <w:pStyle w:val="3"/>
      </w:pPr>
      <w:bookmarkStart w:id="66" w:name="_Toc290468072"/>
      <w:bookmarkStart w:id="67" w:name="_Toc290468311"/>
      <w:bookmarkStart w:id="68" w:name="_Toc301195132"/>
      <w:r>
        <w:rPr>
          <w:rFonts w:hint="eastAsia"/>
        </w:rPr>
        <w:t>软硬件环境</w:t>
      </w:r>
      <w:bookmarkEnd w:id="66"/>
      <w:bookmarkEnd w:id="67"/>
      <w:bookmarkEnd w:id="68"/>
    </w:p>
    <w:p w:rsidR="00E76FD0" w:rsidRPr="00E76FD0" w:rsidRDefault="0014431E" w:rsidP="00E76FD0">
      <w:r>
        <w:rPr>
          <w:rFonts w:hint="eastAsia"/>
        </w:rPr>
        <w:t>无</w:t>
      </w:r>
    </w:p>
    <w:p w:rsidR="00AF2073" w:rsidRDefault="00AF2073" w:rsidP="00AF2073">
      <w:pPr>
        <w:pStyle w:val="3"/>
      </w:pPr>
      <w:bookmarkStart w:id="69" w:name="_Toc290468073"/>
      <w:bookmarkStart w:id="70" w:name="_Toc290468312"/>
      <w:bookmarkStart w:id="71" w:name="_Toc301195133"/>
      <w:r>
        <w:rPr>
          <w:rFonts w:hint="eastAsia"/>
        </w:rPr>
        <w:t>网络需求</w:t>
      </w:r>
      <w:bookmarkEnd w:id="69"/>
      <w:bookmarkEnd w:id="70"/>
      <w:bookmarkEnd w:id="71"/>
    </w:p>
    <w:p w:rsidR="006C452A" w:rsidRPr="00E76FD0" w:rsidRDefault="00123A95" w:rsidP="00E76FD0">
      <w:r>
        <w:rPr>
          <w:rFonts w:hint="eastAsia"/>
        </w:rPr>
        <w:t>无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72" w:name="_Toc63754253"/>
      <w:bookmarkStart w:id="73" w:name="_Toc290468074"/>
      <w:bookmarkStart w:id="74" w:name="_Toc290468313"/>
      <w:bookmarkStart w:id="75" w:name="_Toc301195134"/>
      <w:r w:rsidRPr="008D2865">
        <w:rPr>
          <w:rFonts w:hint="eastAsia"/>
        </w:rPr>
        <w:lastRenderedPageBreak/>
        <w:t>扩展性</w:t>
      </w:r>
      <w:bookmarkEnd w:id="72"/>
      <w:bookmarkEnd w:id="73"/>
      <w:bookmarkEnd w:id="74"/>
      <w:bookmarkEnd w:id="75"/>
    </w:p>
    <w:p w:rsidR="008D2865" w:rsidRPr="008D2865" w:rsidRDefault="000E19B4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</w:t>
      </w:r>
      <w:r w:rsidR="00123A95">
        <w:rPr>
          <w:rFonts w:ascii="Times New Roman" w:eastAsia="宋体" w:hAnsi="Times New Roman" w:cs="Times New Roman" w:hint="eastAsia"/>
          <w:kern w:val="0"/>
          <w:szCs w:val="21"/>
          <w:lang w:val="en-GB"/>
        </w:rPr>
        <w:t>上方便的扩展。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76" w:name="_Toc290468075"/>
      <w:bookmarkStart w:id="77" w:name="_Toc290468314"/>
      <w:bookmarkStart w:id="78" w:name="_Toc301195135"/>
      <w:r>
        <w:rPr>
          <w:rFonts w:hint="eastAsia"/>
        </w:rPr>
        <w:t>安全性</w:t>
      </w:r>
      <w:bookmarkEnd w:id="76"/>
      <w:bookmarkEnd w:id="77"/>
      <w:bookmarkEnd w:id="78"/>
    </w:p>
    <w:p w:rsidR="008D2865" w:rsidRPr="008D2865" w:rsidRDefault="0014431E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8D2865" w:rsidRPr="008D2865" w:rsidRDefault="002D1653" w:rsidP="002D1653">
      <w:pPr>
        <w:pStyle w:val="2"/>
      </w:pPr>
      <w:bookmarkStart w:id="79" w:name="_Toc301195136"/>
      <w:r w:rsidRPr="002D1653">
        <w:rPr>
          <w:rFonts w:hint="eastAsia"/>
        </w:rPr>
        <w:t>可用性</w:t>
      </w:r>
      <w:bookmarkEnd w:id="79"/>
    </w:p>
    <w:p w:rsidR="008D2865" w:rsidRPr="008D2865" w:rsidRDefault="000E19B4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基本满足在校大学生</w:t>
      </w:r>
      <w:r w:rsidR="00123A95">
        <w:rPr>
          <w:rFonts w:ascii="Times New Roman" w:eastAsia="宋体" w:hAnsi="Times New Roman" w:cs="Times New Roman" w:hint="eastAsia"/>
          <w:kern w:val="0"/>
          <w:szCs w:val="21"/>
          <w:lang w:val="en-GB"/>
        </w:rPr>
        <w:t>的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旅行</w:t>
      </w:r>
      <w:r w:rsidR="00123A95">
        <w:rPr>
          <w:rFonts w:ascii="Times New Roman" w:eastAsia="宋体" w:hAnsi="Times New Roman" w:cs="Times New Roman" w:hint="eastAsia"/>
          <w:kern w:val="0"/>
          <w:szCs w:val="21"/>
          <w:lang w:val="en-GB"/>
        </w:rPr>
        <w:t>需求</w:t>
      </w:r>
    </w:p>
    <w:p w:rsidR="008D2865" w:rsidRPr="008D2865" w:rsidRDefault="00173F36" w:rsidP="00173F36">
      <w:pPr>
        <w:pStyle w:val="2"/>
      </w:pPr>
      <w:bookmarkStart w:id="80" w:name="_Toc301195137"/>
      <w:r w:rsidRPr="00173F36">
        <w:rPr>
          <w:rFonts w:hint="eastAsia"/>
        </w:rPr>
        <w:t>可维护性</w:t>
      </w:r>
      <w:bookmarkEnd w:id="80"/>
    </w:p>
    <w:p w:rsidR="008D2865" w:rsidRPr="008D2865" w:rsidRDefault="0014431E" w:rsidP="008D2865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 w:rsidR="008D2865" w:rsidRPr="00123A95" w:rsidRDefault="008D2865" w:rsidP="00123A95">
      <w:pPr>
        <w:pStyle w:val="2"/>
        <w:rPr>
          <w:lang w:eastAsia="en-US"/>
        </w:rPr>
      </w:pPr>
      <w:bookmarkStart w:id="81" w:name="_Toc63754257"/>
      <w:bookmarkStart w:id="82" w:name="_Toc290468078"/>
      <w:bookmarkStart w:id="83" w:name="_Toc290468317"/>
      <w:bookmarkStart w:id="84" w:name="_Toc301195138"/>
      <w:r w:rsidRPr="008D2865">
        <w:rPr>
          <w:rFonts w:hint="eastAsia"/>
        </w:rPr>
        <w:t>可靠性</w:t>
      </w:r>
      <w:bookmarkEnd w:id="81"/>
      <w:bookmarkEnd w:id="82"/>
      <w:bookmarkEnd w:id="83"/>
      <w:bookmarkEnd w:id="84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数据统计要足够的准确，系统应该具有良好的可靠性来满足用户需求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85" w:name="_Toc63754258"/>
      <w:bookmarkStart w:id="86" w:name="_Toc290468079"/>
      <w:bookmarkStart w:id="87" w:name="_Toc290468318"/>
      <w:bookmarkStart w:id="88" w:name="_Toc301195139"/>
      <w:r w:rsidRPr="008D2865">
        <w:rPr>
          <w:rFonts w:hint="eastAsia"/>
        </w:rPr>
        <w:t>运营培训需求</w:t>
      </w:r>
      <w:bookmarkEnd w:id="85"/>
      <w:bookmarkEnd w:id="86"/>
      <w:bookmarkEnd w:id="87"/>
      <w:bookmarkEnd w:id="88"/>
    </w:p>
    <w:p w:rsidR="008D2865" w:rsidRPr="008D2865" w:rsidRDefault="00DB6148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简单的操作培训</w:t>
      </w:r>
    </w:p>
    <w:p w:rsidR="003E2D91" w:rsidRPr="003E2D91" w:rsidRDefault="003E2D91" w:rsidP="003E2D91"/>
    <w:p w:rsidR="006C452A" w:rsidRDefault="006C452A" w:rsidP="003E2D91">
      <w:pPr>
        <w:pStyle w:val="2"/>
      </w:pPr>
      <w:bookmarkStart w:id="89" w:name="_Toc290468080"/>
      <w:bookmarkStart w:id="90" w:name="_Toc290468319"/>
      <w:bookmarkStart w:id="91" w:name="_Toc301195140"/>
      <w:r>
        <w:rPr>
          <w:rFonts w:hint="eastAsia"/>
        </w:rPr>
        <w:t>兼容性要求</w:t>
      </w:r>
      <w:bookmarkEnd w:id="89"/>
      <w:bookmarkEnd w:id="90"/>
      <w:bookmarkEnd w:id="91"/>
    </w:p>
    <w:p w:rsidR="008D2865" w:rsidRDefault="000E19B4" w:rsidP="008D2865">
      <w:r>
        <w:rPr>
          <w:rFonts w:hint="eastAsia"/>
        </w:rPr>
        <w:t>无</w:t>
      </w:r>
    </w:p>
    <w:p w:rsidR="0046113C" w:rsidRDefault="0046113C" w:rsidP="0046113C">
      <w:pPr>
        <w:pStyle w:val="1"/>
      </w:pPr>
      <w:bookmarkStart w:id="92" w:name="_Toc290468081"/>
      <w:bookmarkStart w:id="93" w:name="_Toc290468320"/>
      <w:bookmarkStart w:id="94" w:name="_Toc301195141"/>
      <w:r>
        <w:rPr>
          <w:rFonts w:hint="eastAsia"/>
        </w:rPr>
        <w:t>附录</w:t>
      </w:r>
      <w:bookmarkEnd w:id="92"/>
      <w:bookmarkEnd w:id="93"/>
      <w:bookmarkEnd w:id="94"/>
    </w:p>
    <w:p w:rsidR="0046113C" w:rsidRDefault="0046113C" w:rsidP="0046113C">
      <w:pPr>
        <w:pStyle w:val="2"/>
        <w:ind w:left="0" w:firstLine="0"/>
      </w:pPr>
      <w:bookmarkStart w:id="95" w:name="_Toc289240566"/>
      <w:bookmarkStart w:id="96" w:name="_Toc290468082"/>
      <w:bookmarkStart w:id="97" w:name="_Toc290468321"/>
      <w:bookmarkStart w:id="98" w:name="_Toc301195142"/>
      <w:r>
        <w:rPr>
          <w:rFonts w:hint="eastAsia"/>
        </w:rPr>
        <w:t>修改记录</w:t>
      </w:r>
      <w:bookmarkEnd w:id="95"/>
      <w:bookmarkEnd w:id="96"/>
      <w:bookmarkEnd w:id="97"/>
      <w:bookmarkEnd w:id="98"/>
    </w:p>
    <w:tbl>
      <w:tblPr>
        <w:tblStyle w:val="a7"/>
        <w:tblW w:w="0" w:type="auto"/>
        <w:tblLayout w:type="fixed"/>
        <w:tblLook w:val="04A0"/>
      </w:tblPr>
      <w:tblGrid>
        <w:gridCol w:w="675"/>
        <w:gridCol w:w="1134"/>
        <w:gridCol w:w="1276"/>
        <w:gridCol w:w="3834"/>
        <w:gridCol w:w="1603"/>
      </w:tblGrid>
      <w:tr w:rsidR="0046113C" w:rsidTr="001504D3">
        <w:tc>
          <w:tcPr>
            <w:tcW w:w="675" w:type="dxa"/>
            <w:shd w:val="pct20" w:color="auto" w:fill="auto"/>
          </w:tcPr>
          <w:p w:rsidR="0046113C" w:rsidRDefault="0046113C" w:rsidP="001504D3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1504D3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1504D3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1504D3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1504D3">
            <w:r>
              <w:rPr>
                <w:rFonts w:hint="eastAsia"/>
              </w:rPr>
              <w:t>核准</w:t>
            </w:r>
          </w:p>
        </w:tc>
      </w:tr>
      <w:tr w:rsidR="0046113C" w:rsidTr="001504D3">
        <w:tc>
          <w:tcPr>
            <w:tcW w:w="675" w:type="dxa"/>
          </w:tcPr>
          <w:p w:rsidR="0046113C" w:rsidRDefault="00EF66C0" w:rsidP="001504D3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46113C" w:rsidRDefault="000E19B4" w:rsidP="001504D3">
            <w:r>
              <w:rPr>
                <w:rFonts w:hint="eastAsia"/>
              </w:rPr>
              <w:t>郭颖</w:t>
            </w:r>
          </w:p>
        </w:tc>
        <w:tc>
          <w:tcPr>
            <w:tcW w:w="1276" w:type="dxa"/>
          </w:tcPr>
          <w:p w:rsidR="0046113C" w:rsidRDefault="00EF66C0" w:rsidP="001504D3">
            <w:r>
              <w:t>201</w:t>
            </w:r>
            <w:r w:rsidR="000E19B4">
              <w:rPr>
                <w:rFonts w:hint="eastAsia"/>
              </w:rPr>
              <w:t>6-11-14</w:t>
            </w:r>
          </w:p>
        </w:tc>
        <w:tc>
          <w:tcPr>
            <w:tcW w:w="3834" w:type="dxa"/>
          </w:tcPr>
          <w:p w:rsidR="0046113C" w:rsidRDefault="00EF66C0" w:rsidP="001504D3">
            <w:r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46113C" w:rsidRDefault="0046113C" w:rsidP="001504D3"/>
        </w:tc>
      </w:tr>
      <w:tr w:rsidR="0046113C" w:rsidTr="001504D3">
        <w:tc>
          <w:tcPr>
            <w:tcW w:w="675" w:type="dxa"/>
          </w:tcPr>
          <w:p w:rsidR="0046113C" w:rsidRDefault="0046113C" w:rsidP="001504D3"/>
        </w:tc>
        <w:tc>
          <w:tcPr>
            <w:tcW w:w="1134" w:type="dxa"/>
          </w:tcPr>
          <w:p w:rsidR="0046113C" w:rsidRDefault="0046113C" w:rsidP="001504D3"/>
        </w:tc>
        <w:tc>
          <w:tcPr>
            <w:tcW w:w="1276" w:type="dxa"/>
          </w:tcPr>
          <w:p w:rsidR="0046113C" w:rsidRDefault="0046113C" w:rsidP="001504D3"/>
        </w:tc>
        <w:tc>
          <w:tcPr>
            <w:tcW w:w="3834" w:type="dxa"/>
          </w:tcPr>
          <w:p w:rsidR="0046113C" w:rsidRDefault="0046113C" w:rsidP="001504D3"/>
        </w:tc>
        <w:tc>
          <w:tcPr>
            <w:tcW w:w="1603" w:type="dxa"/>
          </w:tcPr>
          <w:p w:rsidR="0046113C" w:rsidRDefault="0046113C" w:rsidP="001504D3"/>
        </w:tc>
      </w:tr>
      <w:tr w:rsidR="0046113C" w:rsidTr="001504D3">
        <w:tc>
          <w:tcPr>
            <w:tcW w:w="675" w:type="dxa"/>
          </w:tcPr>
          <w:p w:rsidR="0046113C" w:rsidRDefault="0046113C" w:rsidP="001504D3"/>
        </w:tc>
        <w:tc>
          <w:tcPr>
            <w:tcW w:w="1134" w:type="dxa"/>
          </w:tcPr>
          <w:p w:rsidR="0046113C" w:rsidRDefault="0046113C" w:rsidP="001504D3"/>
        </w:tc>
        <w:tc>
          <w:tcPr>
            <w:tcW w:w="1276" w:type="dxa"/>
          </w:tcPr>
          <w:p w:rsidR="0046113C" w:rsidRDefault="0046113C" w:rsidP="001504D3"/>
        </w:tc>
        <w:tc>
          <w:tcPr>
            <w:tcW w:w="3834" w:type="dxa"/>
          </w:tcPr>
          <w:p w:rsidR="0046113C" w:rsidRDefault="0046113C" w:rsidP="001504D3"/>
        </w:tc>
        <w:tc>
          <w:tcPr>
            <w:tcW w:w="1603" w:type="dxa"/>
          </w:tcPr>
          <w:p w:rsidR="0046113C" w:rsidRDefault="0046113C" w:rsidP="001504D3"/>
        </w:tc>
      </w:tr>
    </w:tbl>
    <w:p w:rsidR="0046113C" w:rsidRPr="00B02902" w:rsidRDefault="0046113C" w:rsidP="0046113C"/>
    <w:p w:rsidR="0046113C" w:rsidRPr="0046113C" w:rsidRDefault="0046113C" w:rsidP="008D2865"/>
    <w:sectPr w:rsidR="0046113C" w:rsidRPr="0046113C" w:rsidSect="004F750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F2E" w:rsidRDefault="00FC5F2E" w:rsidP="002F626D">
      <w:pPr>
        <w:spacing w:line="240" w:lineRule="auto"/>
      </w:pPr>
      <w:r>
        <w:separator/>
      </w:r>
    </w:p>
  </w:endnote>
  <w:endnote w:type="continuationSeparator" w:id="0">
    <w:p w:rsidR="00FC5F2E" w:rsidRDefault="00FC5F2E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F2E" w:rsidRDefault="00FC5F2E" w:rsidP="002F626D">
      <w:pPr>
        <w:spacing w:line="240" w:lineRule="auto"/>
      </w:pPr>
      <w:r>
        <w:separator/>
      </w:r>
    </w:p>
  </w:footnote>
  <w:footnote w:type="continuationSeparator" w:id="0">
    <w:p w:rsidR="00FC5F2E" w:rsidRDefault="00FC5F2E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844" w:rsidRDefault="009D6844" w:rsidP="009D6844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3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31E"/>
    <w:rsid w:val="00094B7C"/>
    <w:rsid w:val="000E19B4"/>
    <w:rsid w:val="00123A95"/>
    <w:rsid w:val="0014431E"/>
    <w:rsid w:val="001504D3"/>
    <w:rsid w:val="00157511"/>
    <w:rsid w:val="00173F36"/>
    <w:rsid w:val="00191C63"/>
    <w:rsid w:val="001F1943"/>
    <w:rsid w:val="00217EDD"/>
    <w:rsid w:val="00232920"/>
    <w:rsid w:val="00254B36"/>
    <w:rsid w:val="00293C3C"/>
    <w:rsid w:val="002A70FC"/>
    <w:rsid w:val="002D1653"/>
    <w:rsid w:val="002F626D"/>
    <w:rsid w:val="00307D9D"/>
    <w:rsid w:val="003E2D91"/>
    <w:rsid w:val="004050A9"/>
    <w:rsid w:val="00412B7E"/>
    <w:rsid w:val="004212BE"/>
    <w:rsid w:val="0046091D"/>
    <w:rsid w:val="0046113C"/>
    <w:rsid w:val="00471B4C"/>
    <w:rsid w:val="004F454D"/>
    <w:rsid w:val="004F750B"/>
    <w:rsid w:val="004F7DCA"/>
    <w:rsid w:val="0057145B"/>
    <w:rsid w:val="005B4462"/>
    <w:rsid w:val="005C62A1"/>
    <w:rsid w:val="005D5271"/>
    <w:rsid w:val="00655C10"/>
    <w:rsid w:val="00671088"/>
    <w:rsid w:val="006747E4"/>
    <w:rsid w:val="006C0429"/>
    <w:rsid w:val="006C452A"/>
    <w:rsid w:val="006F31DF"/>
    <w:rsid w:val="00703A76"/>
    <w:rsid w:val="00705AFF"/>
    <w:rsid w:val="00711EEE"/>
    <w:rsid w:val="00750368"/>
    <w:rsid w:val="00772D97"/>
    <w:rsid w:val="008345C6"/>
    <w:rsid w:val="0084587D"/>
    <w:rsid w:val="00885776"/>
    <w:rsid w:val="0089476C"/>
    <w:rsid w:val="008D2865"/>
    <w:rsid w:val="009956FB"/>
    <w:rsid w:val="009B7C79"/>
    <w:rsid w:val="009D6844"/>
    <w:rsid w:val="009E6649"/>
    <w:rsid w:val="00A55343"/>
    <w:rsid w:val="00AC1220"/>
    <w:rsid w:val="00AE2CC4"/>
    <w:rsid w:val="00AF2073"/>
    <w:rsid w:val="00B22E1A"/>
    <w:rsid w:val="00B42794"/>
    <w:rsid w:val="00BC243B"/>
    <w:rsid w:val="00BE3FC1"/>
    <w:rsid w:val="00C2178C"/>
    <w:rsid w:val="00C50493"/>
    <w:rsid w:val="00C53439"/>
    <w:rsid w:val="00CA6D4B"/>
    <w:rsid w:val="00CC5091"/>
    <w:rsid w:val="00D1382D"/>
    <w:rsid w:val="00DB028C"/>
    <w:rsid w:val="00DB6148"/>
    <w:rsid w:val="00DE7738"/>
    <w:rsid w:val="00DF2527"/>
    <w:rsid w:val="00E2431E"/>
    <w:rsid w:val="00E42EE8"/>
    <w:rsid w:val="00E54682"/>
    <w:rsid w:val="00E76FD0"/>
    <w:rsid w:val="00EA4497"/>
    <w:rsid w:val="00ED1A6F"/>
    <w:rsid w:val="00EF66C0"/>
    <w:rsid w:val="00F244A0"/>
    <w:rsid w:val="00F52382"/>
    <w:rsid w:val="00F56EE7"/>
    <w:rsid w:val="00F57D36"/>
    <w:rsid w:val="00F74D92"/>
    <w:rsid w:val="00F8242C"/>
    <w:rsid w:val="00F91EBE"/>
    <w:rsid w:val="00F9703E"/>
    <w:rsid w:val="00FB1A14"/>
    <w:rsid w:val="00FC5F2E"/>
    <w:rsid w:val="00FD7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521;&#35757;\&#39033;&#30446;&#31649;&#29702;\&#24037;&#20855;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E9594-DD16-40F7-8341-60EAE14E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271</TotalTime>
  <Pages>1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subject/>
  <dc:creator>孟双英</dc:creator>
  <cp:keywords/>
  <dc:description/>
  <cp:lastModifiedBy>Administrator</cp:lastModifiedBy>
  <cp:revision>2</cp:revision>
  <dcterms:created xsi:type="dcterms:W3CDTF">2011-08-15T09:11:00Z</dcterms:created>
  <dcterms:modified xsi:type="dcterms:W3CDTF">2016-11-14T12:54:00Z</dcterms:modified>
</cp:coreProperties>
</file>