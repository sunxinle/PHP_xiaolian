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gramStart"/>
      <w:r w:rsidR="00122156">
        <w:rPr>
          <w:rFonts w:hint="eastAsia"/>
          <w:color w:val="0070C0"/>
          <w:sz w:val="36"/>
        </w:rPr>
        <w:t>校脸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C150F2">
        <w:rPr>
          <w:rFonts w:hint="eastAsia"/>
          <w:color w:val="0070C0"/>
        </w:rPr>
        <w:t>2016-12</w:t>
      </w:r>
      <w:r w:rsidR="00122156">
        <w:rPr>
          <w:rFonts w:hint="eastAsia"/>
          <w:color w:val="0070C0"/>
        </w:rPr>
        <w:t>-</w:t>
      </w:r>
      <w:r w:rsidR="00291447">
        <w:rPr>
          <w:rFonts w:hint="eastAsia"/>
          <w:color w:val="0070C0"/>
        </w:rPr>
        <w:t>12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C150F2">
        <w:rPr>
          <w:rFonts w:hint="eastAsia"/>
          <w:color w:val="0070C0"/>
        </w:rPr>
        <w:t>2016-12</w:t>
      </w:r>
      <w:r w:rsidR="00122156">
        <w:rPr>
          <w:rFonts w:hint="eastAsia"/>
          <w:color w:val="0070C0"/>
        </w:rPr>
        <w:t>-</w:t>
      </w:r>
      <w:r w:rsidR="00291447">
        <w:rPr>
          <w:rFonts w:hint="eastAsia"/>
          <w:color w:val="0070C0"/>
        </w:rPr>
        <w:t>16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122156">
        <w:rPr>
          <w:rFonts w:hint="eastAsia"/>
          <w:color w:val="0070C0"/>
        </w:rPr>
        <w:t>孙新乐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122156" w:rsidRPr="00AA2AFB" w:rsidRDefault="00291447" w:rsidP="00136271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47DE94C5" wp14:editId="7258EAAA">
            <wp:extent cx="4057650" cy="1966913"/>
            <wp:effectExtent l="0" t="0" r="1905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573101" w:rsidRPr="00F44A3B" w:rsidRDefault="00291447" w:rsidP="00F44A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326C1FE6" wp14:editId="0BEBBA70">
            <wp:extent cx="4838700" cy="2438400"/>
            <wp:effectExtent l="0" t="0" r="19050" b="1905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D85F3B" w:rsidRPr="008F778F" w:rsidRDefault="00C150F2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5042C764" wp14:editId="6119571C">
            <wp:extent cx="4572000" cy="24384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291447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4C8EAD46" wp14:editId="6C15A871">
            <wp:extent cx="4572000" cy="2457450"/>
            <wp:effectExtent l="0" t="0" r="19050" b="1905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573101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  <w:r>
        <w:rPr>
          <w:noProof/>
        </w:rPr>
        <w:drawing>
          <wp:inline distT="0" distB="0" distL="0" distR="0" wp14:anchorId="6D1E457C" wp14:editId="3D5C8475">
            <wp:extent cx="4572000" cy="27432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44A3B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7FE8A6C" wp14:editId="3D0A4570">
            <wp:extent cx="4572000" cy="27432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91447" w:rsidTr="004E074B">
        <w:tc>
          <w:tcPr>
            <w:tcW w:w="3227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268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291447" w:rsidRPr="005C59E4" w:rsidRDefault="00291447" w:rsidP="0083296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610" w:type="dxa"/>
          </w:tcPr>
          <w:p w:rsidR="00291447" w:rsidRPr="00AC4BA2" w:rsidRDefault="00291447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91447" w:rsidTr="004E074B">
        <w:tc>
          <w:tcPr>
            <w:tcW w:w="3227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完成聊天留言功能</w:t>
            </w:r>
          </w:p>
        </w:tc>
        <w:tc>
          <w:tcPr>
            <w:tcW w:w="2268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291447" w:rsidRPr="005C59E4" w:rsidRDefault="00291447" w:rsidP="0083296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610" w:type="dxa"/>
          </w:tcPr>
          <w:p w:rsidR="00291447" w:rsidRPr="00AC4BA2" w:rsidRDefault="00291447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91447" w:rsidTr="004E074B">
        <w:tc>
          <w:tcPr>
            <w:tcW w:w="3227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268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291447" w:rsidRPr="005C59E4" w:rsidRDefault="00291447" w:rsidP="00832965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白照运</w:t>
            </w:r>
            <w:proofErr w:type="gramEnd"/>
            <w:r>
              <w:rPr>
                <w:rFonts w:hint="eastAsia"/>
                <w:color w:val="0070C0"/>
              </w:rPr>
              <w:t>、郭颖</w:t>
            </w:r>
          </w:p>
        </w:tc>
        <w:tc>
          <w:tcPr>
            <w:tcW w:w="1610" w:type="dxa"/>
          </w:tcPr>
          <w:p w:rsidR="00291447" w:rsidRPr="00AC4BA2" w:rsidRDefault="00291447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91447" w:rsidTr="004E074B">
        <w:tc>
          <w:tcPr>
            <w:tcW w:w="3179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353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457" w:type="dxa"/>
          </w:tcPr>
          <w:p w:rsidR="00291447" w:rsidRPr="005C59E4" w:rsidRDefault="00291447" w:rsidP="0083296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孙新乐、王霖</w:t>
            </w:r>
          </w:p>
        </w:tc>
        <w:tc>
          <w:tcPr>
            <w:tcW w:w="1533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91447" w:rsidTr="004E074B">
        <w:tc>
          <w:tcPr>
            <w:tcW w:w="3179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353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457" w:type="dxa"/>
          </w:tcPr>
          <w:p w:rsidR="00291447" w:rsidRPr="005C59E4" w:rsidRDefault="00291447" w:rsidP="0083296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孔德笑、孙晨宇</w:t>
            </w:r>
          </w:p>
        </w:tc>
        <w:tc>
          <w:tcPr>
            <w:tcW w:w="1533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91447" w:rsidTr="004E074B">
        <w:tc>
          <w:tcPr>
            <w:tcW w:w="3179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353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457" w:type="dxa"/>
          </w:tcPr>
          <w:p w:rsidR="00291447" w:rsidRPr="005C59E4" w:rsidRDefault="00291447" w:rsidP="00832965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白照运</w:t>
            </w:r>
            <w:proofErr w:type="gramEnd"/>
            <w:r>
              <w:rPr>
                <w:rFonts w:hint="eastAsia"/>
                <w:color w:val="0070C0"/>
              </w:rPr>
              <w:t>、郭颖</w:t>
            </w:r>
          </w:p>
        </w:tc>
        <w:tc>
          <w:tcPr>
            <w:tcW w:w="1533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:rsidR="00136271" w:rsidRPr="007367B3" w:rsidRDefault="00291447" w:rsidP="007367B3">
      <w:pPr>
        <w:spacing w:afterLines="50" w:after="156" w:line="240" w:lineRule="auto"/>
        <w:rPr>
          <w:color w:val="0070C0"/>
        </w:rPr>
      </w:pPr>
      <w:proofErr w:type="gramStart"/>
      <w:r>
        <w:rPr>
          <w:rFonts w:hint="eastAsia"/>
          <w:color w:val="0070C0"/>
        </w:rPr>
        <w:t>校脸圈</w:t>
      </w:r>
      <w:proofErr w:type="gramEnd"/>
      <w:r>
        <w:rPr>
          <w:rFonts w:hint="eastAsia"/>
          <w:color w:val="0070C0"/>
        </w:rPr>
        <w:t>的实现</w:t>
      </w:r>
      <w:r w:rsidR="00C150F2">
        <w:rPr>
          <w:rFonts w:hint="eastAsia"/>
          <w:color w:val="0070C0"/>
        </w:rPr>
        <w:t>，维护后台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91447" w:rsidTr="00757293">
        <w:tc>
          <w:tcPr>
            <w:tcW w:w="3085" w:type="dxa"/>
          </w:tcPr>
          <w:p w:rsidR="00291447" w:rsidRPr="003E4D46" w:rsidRDefault="00291447" w:rsidP="00832965">
            <w:bookmarkStart w:id="5" w:name="_GoBack" w:colFirst="0" w:colLast="1"/>
            <w:r w:rsidRPr="003E4D4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测试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2-23</w:t>
            </w:r>
          </w:p>
        </w:tc>
        <w:tc>
          <w:tcPr>
            <w:tcW w:w="1417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孙新乐、王霖</w:t>
            </w:r>
          </w:p>
        </w:tc>
        <w:tc>
          <w:tcPr>
            <w:tcW w:w="1610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291447" w:rsidTr="00757293">
        <w:tc>
          <w:tcPr>
            <w:tcW w:w="3085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测试后台和数据库功能</w:t>
            </w:r>
          </w:p>
        </w:tc>
        <w:tc>
          <w:tcPr>
            <w:tcW w:w="2410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孔德笑、孙晨宇</w:t>
            </w:r>
          </w:p>
        </w:tc>
        <w:tc>
          <w:tcPr>
            <w:tcW w:w="1610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291447" w:rsidTr="00757293">
        <w:tc>
          <w:tcPr>
            <w:tcW w:w="3085" w:type="dxa"/>
          </w:tcPr>
          <w:p w:rsidR="00291447" w:rsidRPr="003E4D46" w:rsidRDefault="00291447" w:rsidP="00832965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291447" w:rsidRPr="003E4D46" w:rsidRDefault="00291447" w:rsidP="00832965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20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白照运</w:t>
            </w:r>
            <w:proofErr w:type="gramEnd"/>
            <w:r>
              <w:rPr>
                <w:rFonts w:hint="eastAsia"/>
                <w:color w:val="0070C0"/>
              </w:rPr>
              <w:t>、郭颖</w:t>
            </w:r>
          </w:p>
        </w:tc>
        <w:tc>
          <w:tcPr>
            <w:tcW w:w="1610" w:type="dxa"/>
          </w:tcPr>
          <w:p w:rsidR="00291447" w:rsidRPr="005C59E4" w:rsidRDefault="00291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bookmarkEnd w:id="5"/>
    </w:tbl>
    <w:p w:rsidR="00136271" w:rsidRPr="00136271" w:rsidRDefault="00136271" w:rsidP="00D67593"/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6CF" w:rsidRDefault="00CA56CF" w:rsidP="005E5B1D">
      <w:pPr>
        <w:spacing w:line="240" w:lineRule="auto"/>
      </w:pPr>
      <w:r>
        <w:separator/>
      </w:r>
    </w:p>
  </w:endnote>
  <w:endnote w:type="continuationSeparator" w:id="0">
    <w:p w:rsidR="00CA56CF" w:rsidRDefault="00CA56CF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6CF" w:rsidRDefault="00CA56CF" w:rsidP="005E5B1D">
      <w:pPr>
        <w:spacing w:line="240" w:lineRule="auto"/>
      </w:pPr>
      <w:r>
        <w:separator/>
      </w:r>
    </w:p>
  </w:footnote>
  <w:footnote w:type="continuationSeparator" w:id="0">
    <w:p w:rsidR="00CA56CF" w:rsidRDefault="00CA56CF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1447"/>
    <w:rsid w:val="002956BE"/>
    <w:rsid w:val="002E6B20"/>
    <w:rsid w:val="00394A2C"/>
    <w:rsid w:val="003B71DE"/>
    <w:rsid w:val="003F586F"/>
    <w:rsid w:val="00454D31"/>
    <w:rsid w:val="004A037D"/>
    <w:rsid w:val="004D0246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367B3"/>
    <w:rsid w:val="00756B72"/>
    <w:rsid w:val="00757293"/>
    <w:rsid w:val="00767314"/>
    <w:rsid w:val="00767623"/>
    <w:rsid w:val="00776533"/>
    <w:rsid w:val="007D10A8"/>
    <w:rsid w:val="00851409"/>
    <w:rsid w:val="00892D60"/>
    <w:rsid w:val="008B35A5"/>
    <w:rsid w:val="008F778F"/>
    <w:rsid w:val="0092202E"/>
    <w:rsid w:val="00944C1D"/>
    <w:rsid w:val="009646F7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150F2"/>
    <w:rsid w:val="00C23CE4"/>
    <w:rsid w:val="00C35E18"/>
    <w:rsid w:val="00C56F57"/>
    <w:rsid w:val="00CA56CF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42675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42713</c:v>
                </c:pt>
                <c:pt idx="5">
                  <c:v>42720</c:v>
                </c:pt>
                <c:pt idx="6">
                  <c:v>42722</c:v>
                </c:pt>
                <c:pt idx="7">
                  <c:v>42724</c:v>
                </c:pt>
                <c:pt idx="8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42711</c:v>
                </c:pt>
                <c:pt idx="5">
                  <c:v>42721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9907712"/>
        <c:axId val="489909248"/>
      </c:lineChart>
      <c:catAx>
        <c:axId val="4899077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89909248"/>
        <c:crosses val="autoZero"/>
        <c:auto val="1"/>
        <c:lblAlgn val="ctr"/>
        <c:lblOffset val="100"/>
        <c:noMultiLvlLbl val="0"/>
      </c:catAx>
      <c:valAx>
        <c:axId val="48990924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489907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项目速度!$A$2:$A$9</c:f>
              <c:numCache>
                <c:formatCode>m/d/yyyy</c:formatCode>
                <c:ptCount val="8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  <c:pt idx="6">
                  <c:v>42711</c:v>
                </c:pt>
                <c:pt idx="7">
                  <c:v>42719</c:v>
                </c:pt>
              </c:numCache>
            </c:numRef>
          </c:cat>
          <c:val>
            <c:numRef>
              <c:f>项目速度!$B$2:$B$9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项目速度!$A$2:$A$9</c:f>
              <c:numCache>
                <c:formatCode>m/d/yyyy</c:formatCode>
                <c:ptCount val="8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  <c:pt idx="6">
                  <c:v>42711</c:v>
                </c:pt>
                <c:pt idx="7">
                  <c:v>42719</c:v>
                </c:pt>
              </c:numCache>
            </c:numRef>
          </c:cat>
          <c:val>
            <c:numRef>
              <c:f>项目速度!$C$2:$C$9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项目速度!$A$2:$A$9</c:f>
              <c:numCache>
                <c:formatCode>m/d/yyyy</c:formatCode>
                <c:ptCount val="8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  <c:pt idx="6">
                  <c:v>42711</c:v>
                </c:pt>
                <c:pt idx="7">
                  <c:v>42719</c:v>
                </c:pt>
              </c:numCache>
            </c:numRef>
          </c:cat>
          <c:val>
            <c:numRef>
              <c:f>项目速度!$D$2:$D$9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9918848"/>
        <c:axId val="489920384"/>
      </c:lineChart>
      <c:dateAx>
        <c:axId val="4899188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89920384"/>
        <c:crosses val="autoZero"/>
        <c:auto val="1"/>
        <c:lblOffset val="100"/>
        <c:baseTimeUnit val="days"/>
      </c:dateAx>
      <c:valAx>
        <c:axId val="48992038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4899188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9937152"/>
        <c:axId val="489943040"/>
      </c:lineChart>
      <c:catAx>
        <c:axId val="48993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9943040"/>
        <c:crosses val="autoZero"/>
        <c:auto val="1"/>
        <c:lblAlgn val="ctr"/>
        <c:lblOffset val="100"/>
        <c:noMultiLvlLbl val="0"/>
      </c:catAx>
      <c:valAx>
        <c:axId val="489943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9937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54848"/>
        <c:axId val="484256384"/>
      </c:lineChart>
      <c:catAx>
        <c:axId val="484254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4256384"/>
        <c:crosses val="autoZero"/>
        <c:auto val="1"/>
        <c:lblAlgn val="ctr"/>
        <c:lblOffset val="100"/>
        <c:noMultiLvlLbl val="0"/>
      </c:catAx>
      <c:valAx>
        <c:axId val="484256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4254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82752"/>
        <c:axId val="484284288"/>
      </c:lineChart>
      <c:catAx>
        <c:axId val="484282752"/>
        <c:scaling>
          <c:orientation val="minMax"/>
        </c:scaling>
        <c:delete val="0"/>
        <c:axPos val="b"/>
        <c:majorTickMark val="out"/>
        <c:minorTickMark val="none"/>
        <c:tickLblPos val="nextTo"/>
        <c:crossAx val="484284288"/>
        <c:crosses val="autoZero"/>
        <c:auto val="1"/>
        <c:lblAlgn val="ctr"/>
        <c:lblOffset val="100"/>
        <c:noMultiLvlLbl val="0"/>
      </c:catAx>
      <c:valAx>
        <c:axId val="484284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4282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847616"/>
        <c:axId val="148890368"/>
      </c:lineChart>
      <c:catAx>
        <c:axId val="148847616"/>
        <c:scaling>
          <c:orientation val="minMax"/>
        </c:scaling>
        <c:delete val="0"/>
        <c:axPos val="b"/>
        <c:majorTickMark val="out"/>
        <c:minorTickMark val="none"/>
        <c:tickLblPos val="nextTo"/>
        <c:crossAx val="148890368"/>
        <c:crosses val="autoZero"/>
        <c:auto val="1"/>
        <c:lblAlgn val="ctr"/>
        <c:lblOffset val="100"/>
        <c:noMultiLvlLbl val="0"/>
      </c:catAx>
      <c:valAx>
        <c:axId val="14889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847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3</Pages>
  <Words>94</Words>
  <Characters>542</Characters>
  <Application>Microsoft Office Word</Application>
  <DocSecurity>0</DocSecurity>
  <Lines>4</Lines>
  <Paragraphs>1</Paragraphs>
  <ScaleCrop>false</ScaleCrop>
  <Company>软件学院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2016-11-17T07:00:00Z</dcterms:created>
  <dcterms:modified xsi:type="dcterms:W3CDTF">2016-11-17T07:00:00Z</dcterms:modified>
</cp:coreProperties>
</file>